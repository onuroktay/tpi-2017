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935F1" w14:textId="0B8561C6" w:rsidR="007946C7" w:rsidRPr="004D52E1" w:rsidRDefault="00B204E1" w:rsidP="002A095B">
      <w:pPr>
        <w:spacing w:before="2640" w:after="480"/>
        <w:jc w:val="center"/>
        <w:rPr>
          <w:rFonts w:asciiTheme="majorHAnsi" w:hAnsiTheme="majorHAnsi" w:cs="Arial"/>
          <w:sz w:val="64"/>
          <w:szCs w:val="64"/>
          <w:highlight w:val="lightGray"/>
          <w:lang w:val="fr-CH"/>
        </w:rPr>
      </w:pPr>
      <w:bookmarkStart w:id="0" w:name="Titre"/>
      <w:r w:rsidRPr="004D52E1">
        <w:rPr>
          <w:rFonts w:asciiTheme="majorHAnsi" w:hAnsiTheme="majorHAnsi"/>
          <w:i/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7E1A5E7A" wp14:editId="54A75BA4">
            <wp:simplePos x="0" y="0"/>
            <wp:positionH relativeFrom="column">
              <wp:posOffset>4116705</wp:posOffset>
            </wp:positionH>
            <wp:positionV relativeFrom="paragraph">
              <wp:posOffset>4445</wp:posOffset>
            </wp:positionV>
            <wp:extent cx="1455420" cy="669925"/>
            <wp:effectExtent l="0" t="0" r="0" b="0"/>
            <wp:wrapTight wrapText="bothSides">
              <wp:wrapPolygon edited="0">
                <wp:start x="0" y="0"/>
                <wp:lineTo x="0" y="20883"/>
                <wp:lineTo x="21204" y="20883"/>
                <wp:lineTo x="21204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pai_ne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54AA8" w:rsidRPr="004D52E1">
        <w:rPr>
          <w:rFonts w:asciiTheme="majorHAnsi" w:hAnsiTheme="majorHAnsi" w:cs="Arial"/>
          <w:sz w:val="64"/>
          <w:szCs w:val="64"/>
          <w:lang w:val="fr-CH"/>
        </w:rPr>
        <w:t>Amazon Reader</w:t>
      </w:r>
    </w:p>
    <w:bookmarkStart w:id="1" w:name="Sujet"/>
    <w:p w14:paraId="7DF73B89" w14:textId="52538496" w:rsidR="002A095B" w:rsidRPr="004D52E1" w:rsidRDefault="00941EB7" w:rsidP="002A095B">
      <w:pPr>
        <w:spacing w:before="1200" w:after="600"/>
        <w:jc w:val="center"/>
        <w:rPr>
          <w:rFonts w:asciiTheme="majorHAnsi" w:hAnsiTheme="majorHAnsi" w:cs="Arial"/>
          <w:sz w:val="44"/>
          <w:szCs w:val="44"/>
          <w:lang w:val="fr-CH"/>
        </w:rPr>
      </w:pPr>
      <w:r w:rsidRPr="004D52E1">
        <w:rPr>
          <w:rFonts w:asciiTheme="majorHAnsi" w:hAnsiTheme="majorHAnsi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CDC7F" wp14:editId="4543D8B1">
                <wp:simplePos x="0" y="0"/>
                <wp:positionH relativeFrom="column">
                  <wp:posOffset>150636</wp:posOffset>
                </wp:positionH>
                <wp:positionV relativeFrom="paragraph">
                  <wp:posOffset>1040271</wp:posOffset>
                </wp:positionV>
                <wp:extent cx="5283200" cy="0"/>
                <wp:effectExtent l="50800" t="50800" r="76200" b="1016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7EEF5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81.9pt" to="427.85pt,8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263180" w:rsidRPr="004D52E1">
        <w:rPr>
          <w:rFonts w:asciiTheme="majorHAnsi" w:hAnsiTheme="majorHAnsi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DCCEFF" wp14:editId="6FFDFE86">
                <wp:simplePos x="0" y="0"/>
                <wp:positionH relativeFrom="column">
                  <wp:posOffset>3810</wp:posOffset>
                </wp:positionH>
                <wp:positionV relativeFrom="paragraph">
                  <wp:posOffset>1281430</wp:posOffset>
                </wp:positionV>
                <wp:extent cx="5553710" cy="2991485"/>
                <wp:effectExtent l="0" t="0" r="0" b="0"/>
                <wp:wrapSquare wrapText="bothSides"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710" cy="299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14267" w14:textId="77777777" w:rsidR="005A7F0A" w:rsidRDefault="005A7F0A" w:rsidP="002A09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DCCEFF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.3pt;margin-top:100.9pt;width:437.3pt;height:23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" filled="f" stroked="f">
                <v:textbox>
                  <w:txbxContent>
                    <w:p w14:paraId="2A614267" w14:textId="77777777" w:rsidR="005A7F0A" w:rsidRDefault="005A7F0A" w:rsidP="002A095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"/>
      <w:r w:rsidR="00C54AA8" w:rsidRPr="004D52E1">
        <w:rPr>
          <w:rFonts w:asciiTheme="majorHAnsi" w:hAnsiTheme="majorHAnsi" w:cs="Arial"/>
          <w:sz w:val="44"/>
          <w:szCs w:val="44"/>
          <w:lang w:val="fr-CH"/>
        </w:rPr>
        <w:t>Protocol</w:t>
      </w:r>
      <w:r w:rsidR="00F70937">
        <w:rPr>
          <w:rFonts w:asciiTheme="majorHAnsi" w:hAnsiTheme="majorHAnsi" w:cs="Arial"/>
          <w:sz w:val="44"/>
          <w:szCs w:val="44"/>
          <w:lang w:val="fr-CH"/>
        </w:rPr>
        <w:t>e</w:t>
      </w:r>
      <w:r w:rsidR="00036FB2">
        <w:rPr>
          <w:rFonts w:asciiTheme="majorHAnsi" w:hAnsiTheme="majorHAnsi" w:cs="Arial"/>
          <w:sz w:val="44"/>
          <w:szCs w:val="44"/>
          <w:lang w:val="fr-CH"/>
        </w:rPr>
        <w:t xml:space="preserve"> de t</w:t>
      </w:r>
      <w:r w:rsidR="00C54AA8" w:rsidRPr="004D52E1">
        <w:rPr>
          <w:rFonts w:asciiTheme="majorHAnsi" w:hAnsiTheme="majorHAnsi" w:cs="Arial"/>
          <w:sz w:val="44"/>
          <w:szCs w:val="44"/>
          <w:lang w:val="fr-CH"/>
        </w:rPr>
        <w:t>est</w:t>
      </w:r>
      <w:r w:rsidR="00F70937">
        <w:rPr>
          <w:rFonts w:asciiTheme="majorHAnsi" w:hAnsiTheme="majorHAnsi" w:cs="Arial"/>
          <w:sz w:val="44"/>
          <w:szCs w:val="44"/>
          <w:lang w:val="fr-CH"/>
        </w:rPr>
        <w:t xml:space="preserve"> des fonctionnalités du client</w:t>
      </w:r>
    </w:p>
    <w:p w14:paraId="10B3E092" w14:textId="77777777" w:rsidR="006A326F" w:rsidRPr="004D52E1" w:rsidRDefault="00E925FE" w:rsidP="00BC74A6">
      <w:pPr>
        <w:tabs>
          <w:tab w:val="left" w:pos="5245"/>
        </w:tabs>
        <w:spacing w:before="840"/>
        <w:rPr>
          <w:rFonts w:asciiTheme="majorHAnsi" w:hAnsiTheme="majorHAnsi" w:cs="Arial"/>
          <w:lang w:val="fr-CH"/>
        </w:rPr>
      </w:pPr>
      <w:r w:rsidRPr="004D52E1">
        <w:rPr>
          <w:rFonts w:asciiTheme="majorHAnsi" w:hAnsiTheme="majorHAnsi" w:cs="Arial"/>
          <w:lang w:val="fr-CH"/>
        </w:rPr>
        <w:t>Dogan Onur Oktay</w:t>
      </w:r>
    </w:p>
    <w:p w14:paraId="5FBB06CC" w14:textId="2EF6C7FA" w:rsidR="002A095B" w:rsidRPr="004D52E1" w:rsidRDefault="00B74F76" w:rsidP="004B069D">
      <w:pPr>
        <w:tabs>
          <w:tab w:val="left" w:pos="5245"/>
        </w:tabs>
        <w:rPr>
          <w:rFonts w:asciiTheme="majorHAnsi" w:hAnsiTheme="majorHAnsi" w:cs="Arial"/>
          <w:lang w:val="fr-CH"/>
        </w:rPr>
      </w:pPr>
      <w:r w:rsidRPr="004D52E1">
        <w:rPr>
          <w:rFonts w:asciiTheme="majorHAnsi" w:hAnsiTheme="majorHAnsi" w:cs="Arial"/>
          <w:lang w:val="fr-CH"/>
        </w:rPr>
        <w:t>Classe</w:t>
      </w:r>
      <w:r w:rsidR="00F70937">
        <w:rPr>
          <w:rFonts w:asciiTheme="majorHAnsi" w:hAnsiTheme="majorHAnsi" w:cs="Arial"/>
          <w:lang w:val="fr-CH"/>
        </w:rPr>
        <w:t xml:space="preserve"> </w:t>
      </w:r>
      <w:r w:rsidRPr="004D52E1">
        <w:rPr>
          <w:rFonts w:asciiTheme="majorHAnsi" w:hAnsiTheme="majorHAnsi" w:cs="Arial"/>
          <w:lang w:val="fr-CH"/>
        </w:rPr>
        <w:t>:</w:t>
      </w:r>
      <w:r w:rsidR="00EC4002" w:rsidRPr="004D52E1">
        <w:rPr>
          <w:rFonts w:asciiTheme="majorHAnsi" w:hAnsiTheme="majorHAnsi" w:cs="Arial"/>
          <w:lang w:val="fr-CH"/>
        </w:rPr>
        <w:t xml:space="preserve"> </w:t>
      </w:r>
      <w:bookmarkStart w:id="2" w:name="Classe"/>
      <w:r w:rsidRPr="004D52E1">
        <w:rPr>
          <w:rFonts w:asciiTheme="majorHAnsi" w:hAnsiTheme="majorHAnsi" w:cs="Arial"/>
          <w:lang w:val="fr-CH"/>
        </w:rPr>
        <w:t>30454</w:t>
      </w:r>
      <w:r w:rsidR="002A095B" w:rsidRPr="004D52E1">
        <w:rPr>
          <w:rFonts w:asciiTheme="majorHAnsi" w:hAnsiTheme="majorHAnsi" w:cs="Arial"/>
          <w:lang w:val="fr-CH"/>
        </w:rPr>
        <w:t>1</w:t>
      </w:r>
      <w:bookmarkEnd w:id="2"/>
    </w:p>
    <w:p w14:paraId="25009E12" w14:textId="77777777" w:rsidR="006A326F" w:rsidRPr="004D52E1" w:rsidRDefault="00B74F76" w:rsidP="001A4A7B">
      <w:pPr>
        <w:tabs>
          <w:tab w:val="left" w:pos="5245"/>
        </w:tabs>
        <w:rPr>
          <w:rFonts w:asciiTheme="majorHAnsi" w:hAnsiTheme="majorHAnsi" w:cs="Arial"/>
          <w:lang w:val="fr-CH"/>
        </w:rPr>
      </w:pPr>
      <w:bookmarkStart w:id="3" w:name="Date"/>
      <w:r w:rsidRPr="004D52E1">
        <w:rPr>
          <w:rFonts w:asciiTheme="majorHAnsi" w:hAnsiTheme="majorHAnsi" w:cs="Arial"/>
          <w:lang w:val="fr-CH"/>
        </w:rPr>
        <w:t>13</w:t>
      </w:r>
      <w:r w:rsidR="00CA72C5" w:rsidRPr="004D52E1">
        <w:rPr>
          <w:rFonts w:asciiTheme="majorHAnsi" w:hAnsiTheme="majorHAnsi" w:cs="Arial"/>
          <w:lang w:val="fr-CH"/>
        </w:rPr>
        <w:t xml:space="preserve"> </w:t>
      </w:r>
      <w:r w:rsidRPr="004D52E1">
        <w:rPr>
          <w:rFonts w:asciiTheme="majorHAnsi" w:hAnsiTheme="majorHAnsi" w:cs="Arial"/>
          <w:lang w:val="fr-CH"/>
        </w:rPr>
        <w:t>Juin</w:t>
      </w:r>
      <w:r w:rsidR="007A5460" w:rsidRPr="004D52E1">
        <w:rPr>
          <w:rFonts w:asciiTheme="majorHAnsi" w:hAnsiTheme="majorHAnsi" w:cs="Arial"/>
          <w:lang w:val="fr-CH"/>
        </w:rPr>
        <w:t xml:space="preserve"> 201</w:t>
      </w:r>
      <w:bookmarkEnd w:id="3"/>
      <w:r w:rsidRPr="004D52E1">
        <w:rPr>
          <w:rFonts w:asciiTheme="majorHAnsi" w:hAnsiTheme="majorHAnsi" w:cs="Arial"/>
          <w:lang w:val="fr-CH"/>
        </w:rPr>
        <w:t>7</w:t>
      </w:r>
    </w:p>
    <w:p w14:paraId="23BCE9D7" w14:textId="7BE0EB20" w:rsidR="00263180" w:rsidRPr="004D52E1" w:rsidRDefault="00BC6A55" w:rsidP="00263180">
      <w:pPr>
        <w:tabs>
          <w:tab w:val="center" w:pos="4536"/>
          <w:tab w:val="left" w:pos="5245"/>
        </w:tabs>
        <w:rPr>
          <w:rFonts w:asciiTheme="majorHAnsi" w:hAnsiTheme="majorHAnsi" w:cs="Arial"/>
          <w:lang w:val="fr-CH"/>
        </w:rPr>
      </w:pPr>
      <w:r>
        <w:rPr>
          <w:rFonts w:asciiTheme="majorHAnsi" w:hAnsiTheme="majorHAnsi" w:cs="Arial"/>
          <w:lang w:val="fr-CH"/>
        </w:rPr>
        <w:t>Entreprise formatrice : Xpert</w:t>
      </w:r>
      <w:r w:rsidR="00E925FE" w:rsidRPr="004D52E1">
        <w:rPr>
          <w:rFonts w:asciiTheme="majorHAnsi" w:hAnsiTheme="majorHAnsi" w:cs="Arial"/>
          <w:lang w:val="fr-CH"/>
        </w:rPr>
        <w:t xml:space="preserve"> Technologies</w:t>
      </w:r>
      <w:r w:rsidR="00263180" w:rsidRPr="004D52E1">
        <w:rPr>
          <w:rFonts w:asciiTheme="majorHAnsi" w:hAnsiTheme="majorHAnsi" w:cs="Arial"/>
          <w:lang w:val="fr-CH"/>
        </w:rPr>
        <w:tab/>
      </w:r>
    </w:p>
    <w:p w14:paraId="216393A8" w14:textId="77777777" w:rsidR="00B74F76" w:rsidRPr="004D52E1" w:rsidRDefault="00B74F76" w:rsidP="00263180">
      <w:pPr>
        <w:tabs>
          <w:tab w:val="center" w:pos="4536"/>
          <w:tab w:val="left" w:pos="5245"/>
        </w:tabs>
        <w:rPr>
          <w:rFonts w:asciiTheme="majorHAnsi" w:hAnsiTheme="majorHAnsi" w:cs="Arial"/>
          <w:lang w:val="fr-CH"/>
        </w:rPr>
      </w:pPr>
    </w:p>
    <w:p w14:paraId="04245081" w14:textId="77777777" w:rsidR="001A4A7B" w:rsidRPr="004D52E1" w:rsidRDefault="002D7DDF" w:rsidP="00E925FE">
      <w:pPr>
        <w:tabs>
          <w:tab w:val="center" w:pos="4536"/>
          <w:tab w:val="left" w:pos="5245"/>
        </w:tabs>
        <w:rPr>
          <w:rFonts w:ascii="Arial" w:hAnsi="Arial" w:cs="Arial"/>
          <w:lang w:val="fr-CH"/>
        </w:rPr>
      </w:pPr>
      <w:r w:rsidRPr="004D52E1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41503FFE" wp14:editId="3EB3D667">
            <wp:simplePos x="0" y="0"/>
            <wp:positionH relativeFrom="column">
              <wp:posOffset>4302125</wp:posOffset>
            </wp:positionH>
            <wp:positionV relativeFrom="paragraph">
              <wp:posOffset>60407</wp:posOffset>
            </wp:positionV>
            <wp:extent cx="1264285" cy="736600"/>
            <wp:effectExtent l="0" t="0" r="5715" b="0"/>
            <wp:wrapTight wrapText="bothSides">
              <wp:wrapPolygon edited="0">
                <wp:start x="3472" y="0"/>
                <wp:lineTo x="434" y="2234"/>
                <wp:lineTo x="0" y="11917"/>
                <wp:lineTo x="0" y="15641"/>
                <wp:lineTo x="1302" y="20855"/>
                <wp:lineTo x="21264" y="20855"/>
                <wp:lineTo x="21264" y="13407"/>
                <wp:lineTo x="7377" y="11917"/>
                <wp:lineTo x="7377" y="5214"/>
                <wp:lineTo x="6075" y="0"/>
                <wp:lineTo x="3472" y="0"/>
              </wp:wrapPolygon>
            </wp:wrapTight>
            <wp:docPr id="7" name="Image 7" descr="http://www.iseig.ch/images/logo/ict_f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seig.ch/images/logo/ict_fp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180" w:rsidRPr="004D52E1">
        <w:rPr>
          <w:rFonts w:ascii="Arial" w:hAnsi="Arial" w:cs="Arial"/>
          <w:lang w:val="fr-CH"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i w:val="0"/>
          <w:color w:val="auto"/>
          <w:sz w:val="22"/>
          <w:szCs w:val="22"/>
          <w:lang w:val="fr-FR" w:eastAsia="en-US"/>
        </w:rPr>
        <w:id w:val="1034552804"/>
        <w:docPartObj>
          <w:docPartGallery w:val="Table of Contents"/>
          <w:docPartUnique/>
        </w:docPartObj>
      </w:sdtPr>
      <w:sdtEndPr>
        <w:rPr>
          <w:rFonts w:ascii="Cambria" w:hAnsi="Cambria"/>
        </w:rPr>
      </w:sdtEndPr>
      <w:sdtContent>
        <w:p w14:paraId="00310862" w14:textId="77777777" w:rsidR="00AF627B" w:rsidRPr="004D52E1" w:rsidRDefault="00AF627B" w:rsidP="002A095B">
          <w:pPr>
            <w:pStyle w:val="En-ttedetabledesmatires"/>
            <w:numPr>
              <w:ilvl w:val="0"/>
              <w:numId w:val="0"/>
            </w:numPr>
            <w:ind w:left="425" w:hanging="425"/>
            <w:jc w:val="center"/>
            <w:rPr>
              <w:u w:val="single"/>
            </w:rPr>
          </w:pPr>
          <w:r w:rsidRPr="004D52E1">
            <w:rPr>
              <w:u w:val="single"/>
            </w:rPr>
            <w:t>Table des matières</w:t>
          </w:r>
        </w:p>
        <w:p w14:paraId="153B800F" w14:textId="77777777" w:rsidR="00FA5144" w:rsidRDefault="00AF627B">
          <w:pPr>
            <w:pStyle w:val="TM1"/>
            <w:rPr>
              <w:rFonts w:asciiTheme="minorHAnsi" w:hAnsiTheme="minorHAnsi"/>
              <w:b w:val="0"/>
              <w:sz w:val="24"/>
              <w:szCs w:val="24"/>
              <w:lang w:eastAsia="fr-FR"/>
            </w:rPr>
          </w:pPr>
          <w:r w:rsidRPr="004D52E1">
            <w:rPr>
              <w:lang w:val="fr-CH"/>
            </w:rPr>
            <w:fldChar w:fldCharType="begin"/>
          </w:r>
          <w:r w:rsidRPr="004D52E1">
            <w:rPr>
              <w:lang w:val="fr-CH"/>
            </w:rPr>
            <w:instrText xml:space="preserve"> TOC \o "1-3" \h \z \u </w:instrText>
          </w:r>
          <w:r w:rsidRPr="004D52E1">
            <w:rPr>
              <w:lang w:val="fr-CH"/>
            </w:rPr>
            <w:fldChar w:fldCharType="separate"/>
          </w:r>
          <w:hyperlink w:anchor="_Toc485124017" w:history="1">
            <w:r w:rsidR="00FA5144" w:rsidRPr="007C1BAE">
              <w:rPr>
                <w:rStyle w:val="Lienhypertexte"/>
              </w:rPr>
              <w:t>1</w:t>
            </w:r>
            <w:r w:rsidR="00FA5144">
              <w:rPr>
                <w:rFonts w:asciiTheme="minorHAnsi" w:hAnsiTheme="minorHAnsi"/>
                <w:b w:val="0"/>
                <w:sz w:val="24"/>
                <w:szCs w:val="24"/>
                <w:lang w:eastAsia="fr-FR"/>
              </w:rPr>
              <w:tab/>
            </w:r>
            <w:r w:rsidR="00FA5144" w:rsidRPr="007C1BAE">
              <w:rPr>
                <w:rStyle w:val="Lienhypertexte"/>
              </w:rPr>
              <w:t>Introduction</w:t>
            </w:r>
            <w:r w:rsidR="00FA5144">
              <w:rPr>
                <w:webHidden/>
              </w:rPr>
              <w:tab/>
            </w:r>
            <w:r w:rsidR="00FA5144">
              <w:rPr>
                <w:webHidden/>
              </w:rPr>
              <w:fldChar w:fldCharType="begin"/>
            </w:r>
            <w:r w:rsidR="00FA5144">
              <w:rPr>
                <w:webHidden/>
              </w:rPr>
              <w:instrText xml:space="preserve"> PAGEREF _Toc485124017 \h </w:instrText>
            </w:r>
            <w:r w:rsidR="00FA5144">
              <w:rPr>
                <w:webHidden/>
              </w:rPr>
            </w:r>
            <w:r w:rsidR="00FA5144">
              <w:rPr>
                <w:webHidden/>
              </w:rPr>
              <w:fldChar w:fldCharType="separate"/>
            </w:r>
            <w:r w:rsidR="00934EC0">
              <w:rPr>
                <w:webHidden/>
              </w:rPr>
              <w:t>3</w:t>
            </w:r>
            <w:r w:rsidR="00FA5144">
              <w:rPr>
                <w:webHidden/>
              </w:rPr>
              <w:fldChar w:fldCharType="end"/>
            </w:r>
          </w:hyperlink>
        </w:p>
        <w:p w14:paraId="26AC8283" w14:textId="77777777" w:rsidR="00FA5144" w:rsidRDefault="00FA5144">
          <w:pPr>
            <w:pStyle w:val="TM1"/>
            <w:rPr>
              <w:rFonts w:asciiTheme="minorHAnsi" w:hAnsiTheme="minorHAnsi"/>
              <w:b w:val="0"/>
              <w:sz w:val="24"/>
              <w:szCs w:val="24"/>
              <w:lang w:eastAsia="fr-FR"/>
            </w:rPr>
          </w:pPr>
          <w:hyperlink w:anchor="_Toc485124018" w:history="1">
            <w:r w:rsidRPr="007C1BAE">
              <w:rPr>
                <w:rStyle w:val="Lienhypertexte"/>
              </w:rPr>
              <w:t>2</w:t>
            </w:r>
            <w:r>
              <w:rPr>
                <w:rFonts w:asciiTheme="minorHAnsi" w:hAnsiTheme="minorHAnsi"/>
                <w:b w:val="0"/>
                <w:sz w:val="24"/>
                <w:szCs w:val="24"/>
                <w:lang w:eastAsia="fr-FR"/>
              </w:rPr>
              <w:tab/>
            </w:r>
            <w:r w:rsidRPr="007C1BAE">
              <w:rPr>
                <w:rStyle w:val="Lienhypertexte"/>
              </w:rPr>
              <w:t>Création d’un compte d’utilisateur et connexion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_Toc485124018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4EC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17A4DF" w14:textId="77777777" w:rsidR="00FA5144" w:rsidRDefault="00FA5144">
          <w:pPr>
            <w:pStyle w:val="TM2"/>
            <w:rPr>
              <w:rFonts w:asciiTheme="minorHAnsi" w:hAnsiTheme="minorHAnsi"/>
              <w:sz w:val="24"/>
              <w:szCs w:val="24"/>
              <w:lang w:eastAsia="fr-FR"/>
            </w:rPr>
          </w:pPr>
          <w:hyperlink w:anchor="_Toc485124019" w:history="1">
            <w:r w:rsidRPr="007C1BAE">
              <w:rPr>
                <w:rStyle w:val="Lienhypertexte"/>
                <w:lang w:val="fr-CH"/>
              </w:rPr>
              <w:t>2.1</w:t>
            </w: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ab/>
            </w:r>
            <w:r w:rsidRPr="007C1BAE">
              <w:rPr>
                <w:rStyle w:val="Lienhypertexte"/>
                <w:lang w:val="fr-CH"/>
              </w:rPr>
              <w:t>Création d’un nouvel utilisateur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_Toc485124019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4EC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1CCB36" w14:textId="77777777" w:rsidR="00FA5144" w:rsidRDefault="00FA5144">
          <w:pPr>
            <w:pStyle w:val="TM2"/>
            <w:rPr>
              <w:rFonts w:asciiTheme="minorHAnsi" w:hAnsiTheme="minorHAnsi"/>
              <w:sz w:val="24"/>
              <w:szCs w:val="24"/>
              <w:lang w:eastAsia="fr-FR"/>
            </w:rPr>
          </w:pPr>
          <w:hyperlink w:anchor="_Toc485124020" w:history="1">
            <w:r w:rsidRPr="007C1BAE">
              <w:rPr>
                <w:rStyle w:val="Lienhypertexte"/>
                <w:lang w:val="fr-CH"/>
              </w:rPr>
              <w:t>2.2</w:t>
            </w: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ab/>
            </w:r>
            <w:r w:rsidRPr="007C1BAE">
              <w:rPr>
                <w:rStyle w:val="Lienhypertexte"/>
                <w:lang w:val="fr-CH"/>
              </w:rPr>
              <w:t>Connexion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_Toc485124020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4EC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ACCC67" w14:textId="77777777" w:rsidR="00FA5144" w:rsidRDefault="00FA5144">
          <w:pPr>
            <w:pStyle w:val="TM1"/>
            <w:rPr>
              <w:rFonts w:asciiTheme="minorHAnsi" w:hAnsiTheme="minorHAnsi"/>
              <w:b w:val="0"/>
              <w:sz w:val="24"/>
              <w:szCs w:val="24"/>
              <w:lang w:eastAsia="fr-FR"/>
            </w:rPr>
          </w:pPr>
          <w:hyperlink w:anchor="_Toc485124021" w:history="1">
            <w:r w:rsidRPr="007C1BAE">
              <w:rPr>
                <w:rStyle w:val="Lienhypertexte"/>
              </w:rPr>
              <w:t>3</w:t>
            </w:r>
            <w:r>
              <w:rPr>
                <w:rFonts w:asciiTheme="minorHAnsi" w:hAnsiTheme="minorHAnsi"/>
                <w:b w:val="0"/>
                <w:sz w:val="24"/>
                <w:szCs w:val="24"/>
                <w:lang w:eastAsia="fr-FR"/>
              </w:rPr>
              <w:tab/>
            </w:r>
            <w:r w:rsidRPr="007C1BAE">
              <w:rPr>
                <w:rStyle w:val="Lienhypertexte"/>
              </w:rPr>
              <w:t>Gestion des articles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_Toc485124021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4EC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2A79F1" w14:textId="77777777" w:rsidR="00FA5144" w:rsidRDefault="00FA5144">
          <w:pPr>
            <w:pStyle w:val="TM2"/>
            <w:rPr>
              <w:rFonts w:asciiTheme="minorHAnsi" w:hAnsiTheme="minorHAnsi"/>
              <w:sz w:val="24"/>
              <w:szCs w:val="24"/>
              <w:lang w:eastAsia="fr-FR"/>
            </w:rPr>
          </w:pPr>
          <w:hyperlink w:anchor="_Toc485124022" w:history="1">
            <w:r w:rsidRPr="007C1BAE">
              <w:rPr>
                <w:rStyle w:val="Lienhypertexte"/>
                <w:lang w:val="fr-CH"/>
              </w:rPr>
              <w:t>3.1</w:t>
            </w: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ab/>
            </w:r>
            <w:r w:rsidRPr="007C1BAE">
              <w:rPr>
                <w:rStyle w:val="Lienhypertexte"/>
                <w:lang w:val="fr-CH"/>
              </w:rPr>
              <w:t>Le message en cas de succès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_Toc485124022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4EC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94C2F4" w14:textId="77777777" w:rsidR="00FA5144" w:rsidRDefault="00FA5144">
          <w:pPr>
            <w:pStyle w:val="TM2"/>
            <w:rPr>
              <w:rFonts w:asciiTheme="minorHAnsi" w:hAnsiTheme="minorHAnsi"/>
              <w:sz w:val="24"/>
              <w:szCs w:val="24"/>
              <w:lang w:eastAsia="fr-FR"/>
            </w:rPr>
          </w:pPr>
          <w:hyperlink w:anchor="_Toc485124023" w:history="1">
            <w:r w:rsidRPr="007C1BAE">
              <w:rPr>
                <w:rStyle w:val="Lienhypertexte"/>
                <w:lang w:val="fr-CH"/>
              </w:rPr>
              <w:t>3.2</w:t>
            </w: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ab/>
            </w:r>
            <w:r w:rsidRPr="007C1BAE">
              <w:rPr>
                <w:rStyle w:val="Lienhypertexte"/>
                <w:lang w:val="fr-CH"/>
              </w:rPr>
              <w:t>Le message en cas d’erreur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_Toc485124023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4EC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07F185" w14:textId="77777777" w:rsidR="00FA5144" w:rsidRDefault="00FA5144">
          <w:pPr>
            <w:pStyle w:val="TM1"/>
            <w:rPr>
              <w:rFonts w:asciiTheme="minorHAnsi" w:hAnsiTheme="minorHAnsi"/>
              <w:b w:val="0"/>
              <w:sz w:val="24"/>
              <w:szCs w:val="24"/>
              <w:lang w:eastAsia="fr-FR"/>
            </w:rPr>
          </w:pPr>
          <w:hyperlink w:anchor="_Toc485124024" w:history="1">
            <w:r w:rsidRPr="007C1BAE">
              <w:rPr>
                <w:rStyle w:val="Lienhypertexte"/>
              </w:rPr>
              <w:t>4</w:t>
            </w:r>
            <w:r>
              <w:rPr>
                <w:rFonts w:asciiTheme="minorHAnsi" w:hAnsiTheme="minorHAnsi"/>
                <w:b w:val="0"/>
                <w:sz w:val="24"/>
                <w:szCs w:val="24"/>
                <w:lang w:eastAsia="fr-FR"/>
              </w:rPr>
              <w:tab/>
            </w:r>
            <w:r w:rsidRPr="007C1BAE">
              <w:rPr>
                <w:rStyle w:val="Lienhypertexte"/>
              </w:rPr>
              <w:t>Gestion des utilisateurs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_Toc485124024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4EC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C93DEE" w14:textId="77777777" w:rsidR="00FA5144" w:rsidRDefault="00FA5144">
          <w:pPr>
            <w:pStyle w:val="TM2"/>
            <w:rPr>
              <w:rFonts w:asciiTheme="minorHAnsi" w:hAnsiTheme="minorHAnsi"/>
              <w:sz w:val="24"/>
              <w:szCs w:val="24"/>
              <w:lang w:eastAsia="fr-FR"/>
            </w:rPr>
          </w:pPr>
          <w:hyperlink w:anchor="_Toc485124025" w:history="1">
            <w:r w:rsidRPr="007C1BAE">
              <w:rPr>
                <w:rStyle w:val="Lienhypertexte"/>
                <w:lang w:val="fr-CH"/>
              </w:rPr>
              <w:t>4.1</w:t>
            </w: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ab/>
            </w:r>
            <w:r w:rsidRPr="007C1BAE">
              <w:rPr>
                <w:rStyle w:val="Lienhypertexte"/>
                <w:lang w:val="fr-CH"/>
              </w:rPr>
              <w:t>Le message en cas de succès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_Toc485124025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4EC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59994C" w14:textId="77777777" w:rsidR="00FA5144" w:rsidRDefault="00FA5144">
          <w:pPr>
            <w:pStyle w:val="TM2"/>
            <w:rPr>
              <w:rFonts w:asciiTheme="minorHAnsi" w:hAnsiTheme="minorHAnsi"/>
              <w:sz w:val="24"/>
              <w:szCs w:val="24"/>
              <w:lang w:eastAsia="fr-FR"/>
            </w:rPr>
          </w:pPr>
          <w:hyperlink w:anchor="_Toc485124026" w:history="1">
            <w:r w:rsidRPr="007C1BAE">
              <w:rPr>
                <w:rStyle w:val="Lienhypertexte"/>
                <w:lang w:val="fr-CH"/>
              </w:rPr>
              <w:t>4.2</w:t>
            </w: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ab/>
            </w:r>
            <w:r w:rsidRPr="007C1BAE">
              <w:rPr>
                <w:rStyle w:val="Lienhypertexte"/>
                <w:lang w:val="fr-CH"/>
              </w:rPr>
              <w:t>Le message en cas d’erreur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_Toc485124026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4EC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E8E44C" w14:textId="77777777" w:rsidR="00AF627B" w:rsidRPr="004D52E1" w:rsidRDefault="00AF627B">
          <w:pPr>
            <w:rPr>
              <w:lang w:val="fr-CH"/>
            </w:rPr>
          </w:pPr>
          <w:r w:rsidRPr="004D52E1">
            <w:rPr>
              <w:b/>
              <w:bCs/>
              <w:lang w:val="fr-CH"/>
            </w:rPr>
            <w:fldChar w:fldCharType="end"/>
          </w:r>
        </w:p>
      </w:sdtContent>
    </w:sdt>
    <w:p w14:paraId="328B217C" w14:textId="77777777" w:rsidR="00BB37E4" w:rsidRPr="004D52E1" w:rsidRDefault="00BB37E4" w:rsidP="00D917C6">
      <w:pPr>
        <w:pStyle w:val="Retrait3"/>
        <w:rPr>
          <w:lang w:val="fr-CH"/>
        </w:rPr>
      </w:pPr>
      <w:r w:rsidRPr="004D52E1">
        <w:rPr>
          <w:lang w:val="fr-CH"/>
        </w:rPr>
        <w:br w:type="page"/>
      </w:r>
    </w:p>
    <w:p w14:paraId="0C223F1C" w14:textId="538B749A" w:rsidR="00AF627B" w:rsidRPr="004D52E1" w:rsidRDefault="0085511D" w:rsidP="00C54AA8">
      <w:pPr>
        <w:pStyle w:val="Titre1"/>
      </w:pPr>
      <w:bookmarkStart w:id="4" w:name="_Toc485124017"/>
      <w:r w:rsidRPr="004D52E1">
        <w:lastRenderedPageBreak/>
        <w:t>Introduction</w:t>
      </w:r>
      <w:bookmarkEnd w:id="4"/>
    </w:p>
    <w:p w14:paraId="28051E13" w14:textId="0184F4C5" w:rsidR="00C54AA8" w:rsidRPr="004D52E1" w:rsidRDefault="00330DF6" w:rsidP="00C54AA8">
      <w:pPr>
        <w:pStyle w:val="Retrait1"/>
        <w:rPr>
          <w:lang w:val="fr-CH"/>
        </w:rPr>
      </w:pPr>
      <w:r>
        <w:rPr>
          <w:lang w:val="fr-CH"/>
        </w:rPr>
        <w:t>Le</w:t>
      </w:r>
      <w:r w:rsidR="00C54AA8" w:rsidRPr="004D52E1">
        <w:rPr>
          <w:lang w:val="fr-CH"/>
        </w:rPr>
        <w:t xml:space="preserve"> protocole de test</w:t>
      </w:r>
      <w:r>
        <w:rPr>
          <w:lang w:val="fr-CH"/>
        </w:rPr>
        <w:t>s</w:t>
      </w:r>
      <w:r w:rsidR="00C54AA8" w:rsidRPr="004D52E1">
        <w:rPr>
          <w:lang w:val="fr-CH"/>
        </w:rPr>
        <w:t xml:space="preserve"> s’adresse aux testeurs de l’application Amazon Reader et a pour but de </w:t>
      </w:r>
      <w:r w:rsidR="00656DB8">
        <w:rPr>
          <w:lang w:val="fr-CH"/>
        </w:rPr>
        <w:t>valider manuellement</w:t>
      </w:r>
      <w:r w:rsidR="00C54AA8" w:rsidRPr="004D52E1">
        <w:rPr>
          <w:lang w:val="fr-CH"/>
        </w:rPr>
        <w:t xml:space="preserve"> toutes les fonctionnalités de l’application.</w:t>
      </w:r>
    </w:p>
    <w:p w14:paraId="55D61B7F" w14:textId="683067D9" w:rsidR="00C54AA8" w:rsidRPr="004D52E1" w:rsidRDefault="001F43A8" w:rsidP="00C54AA8">
      <w:pPr>
        <w:pStyle w:val="Titre1"/>
      </w:pPr>
      <w:bookmarkStart w:id="5" w:name="_Toc485124018"/>
      <w:r w:rsidRPr="004D52E1">
        <w:t>Création d’un compte d’utilisateur et connexion</w:t>
      </w:r>
      <w:bookmarkEnd w:id="5"/>
    </w:p>
    <w:p w14:paraId="430D16CC" w14:textId="679CCCCD" w:rsidR="001F43A8" w:rsidRPr="004D52E1" w:rsidRDefault="001F43A8" w:rsidP="001F43A8">
      <w:pPr>
        <w:pStyle w:val="Titre2"/>
        <w:rPr>
          <w:lang w:val="fr-CH"/>
        </w:rPr>
      </w:pPr>
      <w:bookmarkStart w:id="6" w:name="_Toc485124019"/>
      <w:r w:rsidRPr="004D52E1">
        <w:rPr>
          <w:lang w:val="fr-CH"/>
        </w:rPr>
        <w:t>Création d’un nouvel utilisateur</w:t>
      </w:r>
      <w:bookmarkEnd w:id="6"/>
    </w:p>
    <w:p w14:paraId="2AF72D97" w14:textId="27124093" w:rsidR="001F43A8" w:rsidRPr="004D52E1" w:rsidRDefault="00952ED7" w:rsidP="001F43A8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Aller sur la route « /login »</w:t>
      </w:r>
      <w:r w:rsidR="00656DB8">
        <w:rPr>
          <w:lang w:val="fr-CH"/>
        </w:rPr>
        <w:t>.</w:t>
      </w:r>
    </w:p>
    <w:p w14:paraId="248FD97E" w14:textId="02440CA4" w:rsidR="00952ED7" w:rsidRPr="004D52E1" w:rsidRDefault="00952ED7" w:rsidP="001F43A8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Clique</w:t>
      </w:r>
      <w:r w:rsidR="00656DB8">
        <w:rPr>
          <w:lang w:val="fr-CH"/>
        </w:rPr>
        <w:t>r</w:t>
      </w:r>
      <w:r w:rsidRPr="004D52E1">
        <w:rPr>
          <w:lang w:val="fr-CH"/>
        </w:rPr>
        <w:t xml:space="preserve"> sur le lien</w:t>
      </w:r>
      <w:r w:rsidR="001D03CE" w:rsidRPr="004D52E1">
        <w:rPr>
          <w:lang w:val="fr-CH"/>
        </w:rPr>
        <w:t xml:space="preserve"> « </w:t>
      </w:r>
      <w:proofErr w:type="spellStart"/>
      <w:r w:rsidR="001D03CE" w:rsidRPr="004D52E1">
        <w:rPr>
          <w:lang w:val="fr-CH"/>
        </w:rPr>
        <w:t>Create</w:t>
      </w:r>
      <w:proofErr w:type="spellEnd"/>
      <w:r w:rsidRPr="004D52E1">
        <w:rPr>
          <w:lang w:val="fr-CH"/>
        </w:rPr>
        <w:t xml:space="preserve"> </w:t>
      </w:r>
      <w:proofErr w:type="gramStart"/>
      <w:r w:rsidRPr="004D52E1">
        <w:rPr>
          <w:lang w:val="fr-CH"/>
        </w:rPr>
        <w:t>a</w:t>
      </w:r>
      <w:proofErr w:type="gramEnd"/>
      <w:r w:rsidRPr="004D52E1">
        <w:rPr>
          <w:lang w:val="fr-CH"/>
        </w:rPr>
        <w:t xml:space="preserve"> User </w:t>
      </w:r>
      <w:r w:rsidR="00656DB8">
        <w:rPr>
          <w:lang w:val="fr-CH"/>
        </w:rPr>
        <w:t>» et</w:t>
      </w:r>
      <w:r w:rsidRPr="004D52E1">
        <w:rPr>
          <w:lang w:val="fr-CH"/>
        </w:rPr>
        <w:t xml:space="preserve"> vérifier qu’il se dirige vers la route « /register »</w:t>
      </w:r>
      <w:r w:rsidR="00656DB8">
        <w:rPr>
          <w:lang w:val="fr-CH"/>
        </w:rPr>
        <w:t>.</w:t>
      </w:r>
    </w:p>
    <w:p w14:paraId="0095C5C3" w14:textId="07A59CC3" w:rsidR="00952ED7" w:rsidRPr="004D52E1" w:rsidRDefault="00952ED7" w:rsidP="001F43A8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Saisir un « </w:t>
      </w:r>
      <w:proofErr w:type="spellStart"/>
      <w:r w:rsidRPr="004D52E1">
        <w:rPr>
          <w:lang w:val="fr-CH"/>
        </w:rPr>
        <w:t>username</w:t>
      </w:r>
      <w:proofErr w:type="spellEnd"/>
      <w:r w:rsidRPr="004D52E1">
        <w:rPr>
          <w:lang w:val="fr-CH"/>
        </w:rPr>
        <w:t xml:space="preserve"> » et un « </w:t>
      </w:r>
      <w:proofErr w:type="spellStart"/>
      <w:r w:rsidRPr="004D52E1">
        <w:rPr>
          <w:lang w:val="fr-CH"/>
        </w:rPr>
        <w:t>password</w:t>
      </w:r>
      <w:proofErr w:type="spellEnd"/>
      <w:r w:rsidRPr="004D52E1">
        <w:rPr>
          <w:lang w:val="fr-CH"/>
        </w:rPr>
        <w:t> » et cliquer sur le bouton « </w:t>
      </w:r>
      <w:proofErr w:type="spellStart"/>
      <w:r w:rsidRPr="004D52E1">
        <w:rPr>
          <w:lang w:val="fr-CH"/>
        </w:rPr>
        <w:t>Register</w:t>
      </w:r>
      <w:proofErr w:type="spellEnd"/>
      <w:r w:rsidRPr="004D52E1">
        <w:rPr>
          <w:lang w:val="fr-CH"/>
        </w:rPr>
        <w:t> »</w:t>
      </w:r>
      <w:r w:rsidR="00656DB8">
        <w:rPr>
          <w:lang w:val="fr-CH"/>
        </w:rPr>
        <w:t>.</w:t>
      </w:r>
    </w:p>
    <w:p w14:paraId="52B4C59A" w14:textId="595BAFC2" w:rsidR="00C518B7" w:rsidRPr="004D52E1" w:rsidRDefault="00952ED7" w:rsidP="00C518B7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 xml:space="preserve">On </w:t>
      </w:r>
      <w:r w:rsidR="00656DB8">
        <w:rPr>
          <w:lang w:val="fr-CH"/>
        </w:rPr>
        <w:t>doit</w:t>
      </w:r>
      <w:r w:rsidRPr="004D52E1">
        <w:rPr>
          <w:lang w:val="fr-CH"/>
        </w:rPr>
        <w:t xml:space="preserve"> se </w:t>
      </w:r>
      <w:r w:rsidR="00656DB8">
        <w:rPr>
          <w:lang w:val="fr-CH"/>
        </w:rPr>
        <w:t>retrouver</w:t>
      </w:r>
      <w:r w:rsidRPr="004D52E1">
        <w:rPr>
          <w:lang w:val="fr-CH"/>
        </w:rPr>
        <w:t xml:space="preserve"> </w:t>
      </w:r>
      <w:r w:rsidR="00656DB8">
        <w:rPr>
          <w:lang w:val="fr-CH"/>
        </w:rPr>
        <w:t>dans</w:t>
      </w:r>
      <w:r w:rsidRPr="004D52E1">
        <w:rPr>
          <w:lang w:val="fr-CH"/>
        </w:rPr>
        <w:t xml:space="preserve"> la route « /login »</w:t>
      </w:r>
      <w:r w:rsidR="001D03CE" w:rsidRPr="004D52E1">
        <w:rPr>
          <w:lang w:val="fr-CH"/>
        </w:rPr>
        <w:t xml:space="preserve"> et un message « A new user has been successfully created »</w:t>
      </w:r>
      <w:r w:rsidR="00331862" w:rsidRPr="004D52E1">
        <w:rPr>
          <w:lang w:val="fr-CH"/>
        </w:rPr>
        <w:t xml:space="preserve"> en bas de l’écran </w:t>
      </w:r>
      <w:r w:rsidR="00656DB8">
        <w:rPr>
          <w:lang w:val="fr-CH"/>
        </w:rPr>
        <w:t>doit s’afficher</w:t>
      </w:r>
      <w:r w:rsidR="00331862" w:rsidRPr="004D52E1">
        <w:rPr>
          <w:lang w:val="fr-CH"/>
        </w:rPr>
        <w:t>.</w:t>
      </w:r>
    </w:p>
    <w:p w14:paraId="58114B31" w14:textId="53ADA778" w:rsidR="001D03CE" w:rsidRPr="004D52E1" w:rsidRDefault="001D03CE" w:rsidP="001D03CE">
      <w:pPr>
        <w:pStyle w:val="Titre2"/>
        <w:rPr>
          <w:lang w:val="fr-CH"/>
        </w:rPr>
      </w:pPr>
      <w:bookmarkStart w:id="7" w:name="_Toc485124020"/>
      <w:r w:rsidRPr="004D52E1">
        <w:rPr>
          <w:lang w:val="fr-CH"/>
        </w:rPr>
        <w:t>Connexion</w:t>
      </w:r>
      <w:bookmarkEnd w:id="7"/>
    </w:p>
    <w:p w14:paraId="2A7E8B2B" w14:textId="777BAC9F" w:rsidR="001D03CE" w:rsidRPr="004D52E1" w:rsidRDefault="001D03CE" w:rsidP="001D03CE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Sur la route « /login »</w:t>
      </w:r>
      <w:r w:rsidR="00656DB8">
        <w:rPr>
          <w:lang w:val="fr-CH"/>
        </w:rPr>
        <w:t>.</w:t>
      </w:r>
    </w:p>
    <w:p w14:paraId="7E59120E" w14:textId="5E9A410B" w:rsidR="001D03CE" w:rsidRPr="004D52E1" w:rsidRDefault="001D03CE" w:rsidP="001D03CE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Saisir le nom d’utilisateur (</w:t>
      </w:r>
      <w:proofErr w:type="spellStart"/>
      <w:r w:rsidRPr="004D52E1">
        <w:rPr>
          <w:lang w:val="fr-CH"/>
        </w:rPr>
        <w:t>username</w:t>
      </w:r>
      <w:proofErr w:type="spellEnd"/>
      <w:r w:rsidRPr="004D52E1">
        <w:rPr>
          <w:lang w:val="fr-CH"/>
        </w:rPr>
        <w:t xml:space="preserve">) </w:t>
      </w:r>
      <w:r w:rsidR="00656DB8">
        <w:rPr>
          <w:lang w:val="fr-CH"/>
        </w:rPr>
        <w:t xml:space="preserve">qui vient d’être créé </w:t>
      </w:r>
      <w:r w:rsidRPr="004D52E1">
        <w:rPr>
          <w:lang w:val="fr-CH"/>
        </w:rPr>
        <w:t>et le mot de passe</w:t>
      </w:r>
      <w:r w:rsidR="00656DB8">
        <w:rPr>
          <w:lang w:val="fr-CH"/>
        </w:rPr>
        <w:t xml:space="preserve"> </w:t>
      </w:r>
      <w:r w:rsidRPr="004D52E1">
        <w:rPr>
          <w:lang w:val="fr-CH"/>
        </w:rPr>
        <w:t>(</w:t>
      </w:r>
      <w:proofErr w:type="spellStart"/>
      <w:r w:rsidRPr="004D52E1">
        <w:rPr>
          <w:lang w:val="fr-CH"/>
        </w:rPr>
        <w:t>password</w:t>
      </w:r>
      <w:proofErr w:type="spellEnd"/>
      <w:r w:rsidRPr="004D52E1">
        <w:rPr>
          <w:lang w:val="fr-CH"/>
        </w:rPr>
        <w:t>) correspondant et cliquer sur « Login »</w:t>
      </w:r>
      <w:r w:rsidR="00656DB8">
        <w:rPr>
          <w:lang w:val="fr-CH"/>
        </w:rPr>
        <w:t>.</w:t>
      </w:r>
    </w:p>
    <w:p w14:paraId="7042AD58" w14:textId="1CE562F6" w:rsidR="001D03CE" w:rsidRPr="004D52E1" w:rsidRDefault="00656DB8" w:rsidP="001D03CE">
      <w:pPr>
        <w:pStyle w:val="Retrait2"/>
        <w:numPr>
          <w:ilvl w:val="0"/>
          <w:numId w:val="20"/>
        </w:numPr>
        <w:rPr>
          <w:lang w:val="fr-CH"/>
        </w:rPr>
      </w:pPr>
      <w:r>
        <w:rPr>
          <w:lang w:val="fr-CH"/>
        </w:rPr>
        <w:t xml:space="preserve">Une fois </w:t>
      </w:r>
      <w:r w:rsidR="00331862" w:rsidRPr="004D52E1">
        <w:rPr>
          <w:lang w:val="fr-CH"/>
        </w:rPr>
        <w:t>l’opération effectuée, le nom d’utilisateur est affiché en droite de l’écran</w:t>
      </w:r>
      <w:r>
        <w:rPr>
          <w:lang w:val="fr-CH"/>
        </w:rPr>
        <w:t>.</w:t>
      </w:r>
    </w:p>
    <w:p w14:paraId="4393E370" w14:textId="7BF7DCE2" w:rsidR="00C518B7" w:rsidRPr="004D52E1" w:rsidRDefault="00331862" w:rsidP="00C518B7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En cas de non suc</w:t>
      </w:r>
      <w:r w:rsidR="00656DB8">
        <w:rPr>
          <w:lang w:val="fr-CH"/>
        </w:rPr>
        <w:t>cè</w:t>
      </w:r>
      <w:r w:rsidRPr="004D52E1">
        <w:rPr>
          <w:lang w:val="fr-CH"/>
        </w:rPr>
        <w:t>s</w:t>
      </w:r>
      <w:r w:rsidR="00656DB8">
        <w:rPr>
          <w:lang w:val="fr-CH"/>
        </w:rPr>
        <w:t>,</w:t>
      </w:r>
      <w:r w:rsidRPr="004D52E1">
        <w:rPr>
          <w:lang w:val="fr-CH"/>
        </w:rPr>
        <w:t xml:space="preserve"> un message </w:t>
      </w:r>
      <w:r w:rsidR="00C518B7" w:rsidRPr="004D52E1">
        <w:rPr>
          <w:lang w:val="fr-CH"/>
        </w:rPr>
        <w:t>« </w:t>
      </w:r>
      <w:proofErr w:type="spellStart"/>
      <w:r w:rsidR="00C518B7" w:rsidRPr="004D52E1">
        <w:rPr>
          <w:lang w:val="fr-CH"/>
        </w:rPr>
        <w:t>Wrong</w:t>
      </w:r>
      <w:proofErr w:type="spellEnd"/>
      <w:r w:rsidR="00C518B7" w:rsidRPr="004D52E1">
        <w:rPr>
          <w:lang w:val="fr-CH"/>
        </w:rPr>
        <w:t xml:space="preserve"> login » est affiché</w:t>
      </w:r>
      <w:r w:rsidR="00656DB8">
        <w:rPr>
          <w:lang w:val="fr-CH"/>
        </w:rPr>
        <w:t xml:space="preserve"> </w:t>
      </w:r>
      <w:r w:rsidR="00656DB8" w:rsidRPr="004D52E1">
        <w:rPr>
          <w:lang w:val="fr-CH"/>
        </w:rPr>
        <w:t>en bas de l’écran</w:t>
      </w:r>
      <w:r w:rsidR="00C518B7" w:rsidRPr="004D52E1">
        <w:rPr>
          <w:lang w:val="fr-CH"/>
        </w:rPr>
        <w:t>.</w:t>
      </w:r>
    </w:p>
    <w:p w14:paraId="6C645C1E" w14:textId="32635AB4" w:rsidR="00331862" w:rsidRPr="004D52E1" w:rsidRDefault="00FA245E" w:rsidP="00FA5FF0">
      <w:pPr>
        <w:pStyle w:val="Titre1"/>
      </w:pPr>
      <w:bookmarkStart w:id="8" w:name="_Toc485124021"/>
      <w:r>
        <w:t>Gestion des a</w:t>
      </w:r>
      <w:r w:rsidR="00FA5FF0" w:rsidRPr="004D52E1">
        <w:t>rticles</w:t>
      </w:r>
      <w:bookmarkEnd w:id="8"/>
    </w:p>
    <w:p w14:paraId="47A26234" w14:textId="660410B3" w:rsidR="00FA5FF0" w:rsidRPr="004D52E1" w:rsidRDefault="007526F5" w:rsidP="00FA5FF0">
      <w:pPr>
        <w:pStyle w:val="Retrait1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Une fois connectée à l’application</w:t>
      </w:r>
      <w:r w:rsidR="00656DB8">
        <w:rPr>
          <w:lang w:val="fr-CH"/>
        </w:rPr>
        <w:t>,</w:t>
      </w:r>
      <w:r w:rsidRPr="004D52E1">
        <w:rPr>
          <w:lang w:val="fr-CH"/>
        </w:rPr>
        <w:t xml:space="preserve"> vérifier la route « /</w:t>
      </w:r>
      <w:proofErr w:type="spellStart"/>
      <w:r w:rsidRPr="004D52E1">
        <w:rPr>
          <w:lang w:val="fr-CH"/>
        </w:rPr>
        <w:t>app</w:t>
      </w:r>
      <w:proofErr w:type="spellEnd"/>
      <w:r w:rsidRPr="004D52E1">
        <w:rPr>
          <w:lang w:val="fr-CH"/>
        </w:rPr>
        <w:t>/items/page/1 »</w:t>
      </w:r>
      <w:r w:rsidR="00656DB8">
        <w:rPr>
          <w:lang w:val="fr-CH"/>
        </w:rPr>
        <w:t>.</w:t>
      </w:r>
    </w:p>
    <w:p w14:paraId="606AF3CC" w14:textId="45019A8A" w:rsidR="007526F5" w:rsidRPr="004D52E1" w:rsidRDefault="007526F5" w:rsidP="00FA5FF0">
      <w:pPr>
        <w:pStyle w:val="Retrait1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Contrôler que tous les utilisateurs puissent faire des recherches</w:t>
      </w:r>
      <w:r w:rsidR="00656DB8">
        <w:rPr>
          <w:lang w:val="fr-CH"/>
        </w:rPr>
        <w:t>.</w:t>
      </w:r>
    </w:p>
    <w:p w14:paraId="291AB8A2" w14:textId="69926F1B" w:rsidR="007526F5" w:rsidRPr="004D52E1" w:rsidRDefault="007526F5" w:rsidP="00FA5FF0">
      <w:pPr>
        <w:pStyle w:val="Retrait1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Effectuer des recherches par « </w:t>
      </w:r>
      <w:proofErr w:type="spellStart"/>
      <w:r w:rsidRPr="004D52E1">
        <w:rPr>
          <w:lang w:val="fr-CH"/>
        </w:rPr>
        <w:t>category</w:t>
      </w:r>
      <w:proofErr w:type="spellEnd"/>
      <w:r w:rsidRPr="004D52E1">
        <w:rPr>
          <w:lang w:val="fr-CH"/>
        </w:rPr>
        <w:t> », « </w:t>
      </w:r>
      <w:proofErr w:type="spellStart"/>
      <w:r w:rsidRPr="004D52E1">
        <w:rPr>
          <w:lang w:val="fr-CH"/>
        </w:rPr>
        <w:t>title</w:t>
      </w:r>
      <w:proofErr w:type="spellEnd"/>
      <w:r w:rsidRPr="004D52E1">
        <w:rPr>
          <w:lang w:val="fr-CH"/>
        </w:rPr>
        <w:t> », « </w:t>
      </w:r>
      <w:proofErr w:type="spellStart"/>
      <w:r w:rsidRPr="004D52E1">
        <w:rPr>
          <w:lang w:val="fr-CH"/>
        </w:rPr>
        <w:t>priceFrom</w:t>
      </w:r>
      <w:proofErr w:type="spellEnd"/>
      <w:r w:rsidRPr="004D52E1">
        <w:rPr>
          <w:lang w:val="fr-CH"/>
        </w:rPr>
        <w:t> », « </w:t>
      </w:r>
      <w:proofErr w:type="spellStart"/>
      <w:r w:rsidRPr="004D52E1">
        <w:rPr>
          <w:lang w:val="fr-CH"/>
        </w:rPr>
        <w:t>priceTo</w:t>
      </w:r>
      <w:proofErr w:type="spellEnd"/>
      <w:r w:rsidRPr="004D52E1">
        <w:rPr>
          <w:lang w:val="fr-CH"/>
        </w:rPr>
        <w:t> »</w:t>
      </w:r>
      <w:r w:rsidR="00656DB8">
        <w:rPr>
          <w:lang w:val="fr-CH"/>
        </w:rPr>
        <w:t>.</w:t>
      </w:r>
    </w:p>
    <w:p w14:paraId="07464BC8" w14:textId="31BD49E2" w:rsidR="007526F5" w:rsidRPr="004D52E1" w:rsidRDefault="007526F5" w:rsidP="00FA5FF0">
      <w:pPr>
        <w:pStyle w:val="Retrait1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Vérifier lors de clique sur le bouton « Reset », les critères de recherches soit mis à zéro</w:t>
      </w:r>
      <w:r w:rsidR="00656DB8">
        <w:rPr>
          <w:lang w:val="fr-CH"/>
        </w:rPr>
        <w:t>.</w:t>
      </w:r>
    </w:p>
    <w:p w14:paraId="6A1EDD5E" w14:textId="77777777" w:rsidR="007526F5" w:rsidRPr="004D52E1" w:rsidRDefault="007526F5">
      <w:pPr>
        <w:rPr>
          <w:lang w:val="fr-CH"/>
        </w:rPr>
      </w:pPr>
      <w:r w:rsidRPr="004D52E1">
        <w:rPr>
          <w:lang w:val="fr-CH"/>
        </w:rPr>
        <w:br w:type="page"/>
      </w:r>
    </w:p>
    <w:p w14:paraId="0AB11F16" w14:textId="1283157B" w:rsidR="007526F5" w:rsidRPr="004D52E1" w:rsidRDefault="00656DB8" w:rsidP="00FA5FF0">
      <w:pPr>
        <w:pStyle w:val="Retrait1"/>
        <w:numPr>
          <w:ilvl w:val="0"/>
          <w:numId w:val="20"/>
        </w:numPr>
        <w:rPr>
          <w:lang w:val="fr-CH"/>
        </w:rPr>
      </w:pPr>
      <w:r>
        <w:rPr>
          <w:lang w:val="fr-CH"/>
        </w:rPr>
        <w:lastRenderedPageBreak/>
        <w:t>Vérifier</w:t>
      </w:r>
      <w:r w:rsidR="007526F5" w:rsidRPr="004D52E1">
        <w:rPr>
          <w:lang w:val="fr-CH"/>
        </w:rPr>
        <w:t xml:space="preserve"> si le résultat de recherche plus petit ou égal à 15 articles que l’on ne puisse pas cliquer sur le bouton « </w:t>
      </w:r>
      <w:proofErr w:type="spellStart"/>
      <w:r w:rsidR="007526F5" w:rsidRPr="004D52E1">
        <w:rPr>
          <w:lang w:val="fr-CH"/>
        </w:rPr>
        <w:t>Next</w:t>
      </w:r>
      <w:proofErr w:type="spellEnd"/>
      <w:r w:rsidR="007526F5" w:rsidRPr="004D52E1">
        <w:rPr>
          <w:lang w:val="fr-CH"/>
        </w:rPr>
        <w:t> »</w:t>
      </w:r>
      <w:r>
        <w:rPr>
          <w:lang w:val="fr-CH"/>
        </w:rPr>
        <w:t>.</w:t>
      </w:r>
    </w:p>
    <w:p w14:paraId="361077A4" w14:textId="22941AF4" w:rsidR="007526F5" w:rsidRPr="004D52E1" w:rsidRDefault="007526F5" w:rsidP="007526F5">
      <w:pPr>
        <w:pStyle w:val="Retrait1"/>
        <w:ind w:left="567"/>
        <w:jc w:val="center"/>
        <w:rPr>
          <w:lang w:val="fr-CH"/>
        </w:rPr>
      </w:pPr>
      <w:r w:rsidRPr="004D52E1">
        <w:rPr>
          <w:noProof/>
          <w:lang w:eastAsia="fr-FR"/>
        </w:rPr>
        <w:drawing>
          <wp:inline distT="0" distB="0" distL="0" distR="0" wp14:anchorId="75D3A5CC" wp14:editId="61D07CF2">
            <wp:extent cx="3574365" cy="2814373"/>
            <wp:effectExtent l="25400" t="25400" r="33020" b="30480"/>
            <wp:docPr id="3" name="Image 3" descr="../../../../../../../Desktop/Capture%20d’écran%202017-06-1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Capture%20d’écran%202017-06-13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154" cy="2822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1185380" w14:textId="49DBD717" w:rsidR="007526F5" w:rsidRPr="004D52E1" w:rsidRDefault="007526F5" w:rsidP="007526F5">
      <w:pPr>
        <w:pStyle w:val="Retrait1"/>
        <w:numPr>
          <w:ilvl w:val="0"/>
          <w:numId w:val="20"/>
        </w:numPr>
        <w:jc w:val="left"/>
        <w:rPr>
          <w:lang w:val="fr-CH"/>
        </w:rPr>
      </w:pPr>
      <w:r w:rsidRPr="004D52E1">
        <w:rPr>
          <w:lang w:val="fr-CH"/>
        </w:rPr>
        <w:t>Contrôler le fonctionnement de bouton « </w:t>
      </w:r>
      <w:proofErr w:type="spellStart"/>
      <w:r w:rsidRPr="004D52E1">
        <w:rPr>
          <w:lang w:val="fr-CH"/>
        </w:rPr>
        <w:t>Next</w:t>
      </w:r>
      <w:proofErr w:type="spellEnd"/>
      <w:r w:rsidRPr="004D52E1">
        <w:rPr>
          <w:lang w:val="fr-CH"/>
        </w:rPr>
        <w:t> » et « </w:t>
      </w:r>
      <w:proofErr w:type="spellStart"/>
      <w:r w:rsidRPr="004D52E1">
        <w:rPr>
          <w:lang w:val="fr-CH"/>
        </w:rPr>
        <w:t>Previous</w:t>
      </w:r>
      <w:proofErr w:type="spellEnd"/>
      <w:r w:rsidRPr="004D52E1">
        <w:rPr>
          <w:lang w:val="fr-CH"/>
        </w:rPr>
        <w:t> »</w:t>
      </w:r>
      <w:r w:rsidR="00656DB8">
        <w:rPr>
          <w:lang w:val="fr-CH"/>
        </w:rPr>
        <w:t>.</w:t>
      </w:r>
    </w:p>
    <w:p w14:paraId="6C3AC9E0" w14:textId="11D76B2B" w:rsidR="007526F5" w:rsidRPr="004D52E1" w:rsidRDefault="00683BC9" w:rsidP="007526F5">
      <w:pPr>
        <w:pStyle w:val="Retrait1"/>
        <w:numPr>
          <w:ilvl w:val="0"/>
          <w:numId w:val="20"/>
        </w:numPr>
        <w:jc w:val="left"/>
        <w:rPr>
          <w:lang w:val="fr-CH"/>
        </w:rPr>
      </w:pPr>
      <w:r w:rsidRPr="004D52E1">
        <w:rPr>
          <w:lang w:val="fr-CH"/>
        </w:rPr>
        <w:t>Connectez-vous à l’application avec un compte « User » et vérifier que l’on ne puisse pas éditer ou supprimer un article</w:t>
      </w:r>
      <w:r w:rsidR="00656DB8">
        <w:rPr>
          <w:lang w:val="fr-CH"/>
        </w:rPr>
        <w:t>.</w:t>
      </w:r>
    </w:p>
    <w:p w14:paraId="3251B94B" w14:textId="28E0B2A3" w:rsidR="00683BC9" w:rsidRPr="004D52E1" w:rsidRDefault="00683BC9" w:rsidP="007526F5">
      <w:pPr>
        <w:pStyle w:val="Retrait1"/>
        <w:numPr>
          <w:ilvl w:val="0"/>
          <w:numId w:val="20"/>
        </w:numPr>
        <w:jc w:val="left"/>
        <w:rPr>
          <w:lang w:val="fr-CH"/>
        </w:rPr>
      </w:pPr>
      <w:r w:rsidRPr="004D52E1">
        <w:rPr>
          <w:lang w:val="fr-CH"/>
        </w:rPr>
        <w:t>Connectez-vous à l’application avec un c</w:t>
      </w:r>
      <w:r w:rsidR="00656DB8">
        <w:rPr>
          <w:lang w:val="fr-CH"/>
        </w:rPr>
        <w:t>ompte « </w:t>
      </w:r>
      <w:proofErr w:type="spellStart"/>
      <w:r w:rsidR="00656DB8">
        <w:rPr>
          <w:lang w:val="fr-CH"/>
        </w:rPr>
        <w:t>Redactor</w:t>
      </w:r>
      <w:proofErr w:type="spellEnd"/>
      <w:r w:rsidR="00656DB8">
        <w:rPr>
          <w:lang w:val="fr-CH"/>
        </w:rPr>
        <w:t> » et « Admin » et</w:t>
      </w:r>
      <w:r w:rsidRPr="004D52E1">
        <w:rPr>
          <w:lang w:val="fr-CH"/>
        </w:rPr>
        <w:t xml:space="preserve"> v</w:t>
      </w:r>
      <w:r w:rsidR="00656DB8">
        <w:rPr>
          <w:lang w:val="fr-CH"/>
        </w:rPr>
        <w:t>érifier que les boutons</w:t>
      </w:r>
      <w:r w:rsidRPr="004D52E1">
        <w:rPr>
          <w:lang w:val="fr-CH"/>
        </w:rPr>
        <w:t xml:space="preserve"> modifier et supprimer </w:t>
      </w:r>
      <w:r w:rsidR="00656DB8">
        <w:rPr>
          <w:lang w:val="fr-CH"/>
        </w:rPr>
        <w:t xml:space="preserve">apparaissent. Contrôler leur fonctionnement. </w:t>
      </w:r>
    </w:p>
    <w:p w14:paraId="6E5B7AEE" w14:textId="0C51858D" w:rsidR="00683BC9" w:rsidRPr="004D52E1" w:rsidRDefault="00683BC9" w:rsidP="007526F5">
      <w:pPr>
        <w:pStyle w:val="Retrait1"/>
        <w:numPr>
          <w:ilvl w:val="0"/>
          <w:numId w:val="20"/>
        </w:numPr>
        <w:jc w:val="left"/>
        <w:rPr>
          <w:lang w:val="fr-CH"/>
        </w:rPr>
      </w:pPr>
      <w:r w:rsidRPr="004D52E1">
        <w:rPr>
          <w:lang w:val="fr-CH"/>
        </w:rPr>
        <w:t xml:space="preserve">Contrôler que les utilisateurs « Admin » puissent importer des articles </w:t>
      </w:r>
      <w:r w:rsidR="00656DB8">
        <w:rPr>
          <w:lang w:val="fr-CH"/>
        </w:rPr>
        <w:t>d’</w:t>
      </w:r>
      <w:r w:rsidRPr="004D52E1">
        <w:rPr>
          <w:lang w:val="fr-CH"/>
        </w:rPr>
        <w:t>un fichier JSON</w:t>
      </w:r>
      <w:r w:rsidR="00656DB8">
        <w:rPr>
          <w:lang w:val="fr-CH"/>
        </w:rPr>
        <w:t>.</w:t>
      </w:r>
    </w:p>
    <w:p w14:paraId="04E72921" w14:textId="37B5A1BA" w:rsidR="004D52E1" w:rsidRPr="004D52E1" w:rsidRDefault="004D52E1" w:rsidP="004D52E1">
      <w:pPr>
        <w:pStyle w:val="Titre2"/>
        <w:rPr>
          <w:lang w:val="fr-CH"/>
        </w:rPr>
      </w:pPr>
      <w:bookmarkStart w:id="9" w:name="_Toc485124022"/>
      <w:r w:rsidRPr="004D52E1">
        <w:rPr>
          <w:lang w:val="fr-CH"/>
        </w:rPr>
        <w:t xml:space="preserve">Le message en cas de </w:t>
      </w:r>
      <w:r w:rsidR="001C67B8">
        <w:rPr>
          <w:lang w:val="fr-CH"/>
        </w:rPr>
        <w:t>succè</w:t>
      </w:r>
      <w:r w:rsidRPr="004D52E1">
        <w:rPr>
          <w:lang w:val="fr-CH"/>
        </w:rPr>
        <w:t>s</w:t>
      </w:r>
      <w:bookmarkEnd w:id="9"/>
    </w:p>
    <w:p w14:paraId="42249A54" w14:textId="21C2CF28" w:rsidR="004D52E1" w:rsidRPr="00036FB2" w:rsidRDefault="004D52E1" w:rsidP="004D52E1">
      <w:pPr>
        <w:pStyle w:val="Retrait2"/>
        <w:numPr>
          <w:ilvl w:val="0"/>
          <w:numId w:val="20"/>
        </w:numPr>
        <w:rPr>
          <w:lang w:val="en-US"/>
        </w:rPr>
      </w:pPr>
      <w:r w:rsidRPr="00036FB2">
        <w:rPr>
          <w:lang w:val="en-US"/>
        </w:rPr>
        <w:t>Modifier un article : « The item has been modified successfully »</w:t>
      </w:r>
    </w:p>
    <w:p w14:paraId="1CA75DEE" w14:textId="155C7089" w:rsidR="004D52E1" w:rsidRPr="00036FB2" w:rsidRDefault="004D52E1" w:rsidP="004D52E1">
      <w:pPr>
        <w:pStyle w:val="Retrait2"/>
        <w:numPr>
          <w:ilvl w:val="0"/>
          <w:numId w:val="20"/>
        </w:numPr>
        <w:rPr>
          <w:lang w:val="en-US"/>
        </w:rPr>
      </w:pPr>
      <w:r w:rsidRPr="00036FB2">
        <w:rPr>
          <w:lang w:val="en-US"/>
        </w:rPr>
        <w:t>Supprimer un article : « The item has been modified successfully »</w:t>
      </w:r>
    </w:p>
    <w:p w14:paraId="26DAC089" w14:textId="3170E3EE" w:rsidR="007526F5" w:rsidRDefault="004D52E1" w:rsidP="004D52E1">
      <w:pPr>
        <w:pStyle w:val="Titre2"/>
        <w:rPr>
          <w:lang w:val="fr-CH"/>
        </w:rPr>
      </w:pPr>
      <w:bookmarkStart w:id="10" w:name="_Toc485124023"/>
      <w:r w:rsidRPr="004D52E1">
        <w:rPr>
          <w:lang w:val="fr-CH"/>
        </w:rPr>
        <w:t>Le message en cas d’erreur</w:t>
      </w:r>
      <w:bookmarkEnd w:id="10"/>
    </w:p>
    <w:p w14:paraId="5ECBA122" w14:textId="0938B964" w:rsidR="004D52E1" w:rsidRPr="004D52E1" w:rsidRDefault="004D52E1" w:rsidP="004D52E1">
      <w:pPr>
        <w:pStyle w:val="Retrait2"/>
        <w:numPr>
          <w:ilvl w:val="0"/>
          <w:numId w:val="20"/>
        </w:numPr>
        <w:rPr>
          <w:lang w:val="en-US"/>
        </w:rPr>
      </w:pPr>
      <w:r w:rsidRPr="004D52E1">
        <w:rPr>
          <w:lang w:val="en-US"/>
        </w:rPr>
        <w:t xml:space="preserve">Modifier un </w:t>
      </w:r>
      <w:r w:rsidR="00656DB8" w:rsidRPr="004D52E1">
        <w:rPr>
          <w:lang w:val="en-US"/>
        </w:rPr>
        <w:t>article:</w:t>
      </w:r>
      <w:r w:rsidRPr="004D52E1">
        <w:rPr>
          <w:lang w:val="en-US"/>
        </w:rPr>
        <w:t xml:space="preserve"> « </w:t>
      </w:r>
      <w:r>
        <w:rPr>
          <w:lang w:val="en-US"/>
        </w:rPr>
        <w:t>The item can’t be modified!</w:t>
      </w:r>
      <w:r w:rsidRPr="004D52E1">
        <w:rPr>
          <w:lang w:val="en-US"/>
        </w:rPr>
        <w:t xml:space="preserve"> »</w:t>
      </w:r>
    </w:p>
    <w:p w14:paraId="44F18F7C" w14:textId="602CE181" w:rsidR="00F71216" w:rsidRPr="00CB7B72" w:rsidRDefault="004D52E1" w:rsidP="004D52E1">
      <w:pPr>
        <w:pStyle w:val="Retrait2"/>
        <w:numPr>
          <w:ilvl w:val="0"/>
          <w:numId w:val="20"/>
        </w:numPr>
        <w:rPr>
          <w:lang w:val="en-US"/>
        </w:rPr>
      </w:pPr>
      <w:r w:rsidRPr="00934EC0">
        <w:t>Supprimer un article</w:t>
      </w:r>
      <w:r w:rsidRPr="00CB7B72">
        <w:rPr>
          <w:lang w:val="en-US"/>
        </w:rPr>
        <w:t xml:space="preserve"> : «</w:t>
      </w:r>
      <w:r w:rsidR="003F0624" w:rsidRPr="00CB7B72">
        <w:rPr>
          <w:lang w:val="en-US"/>
        </w:rPr>
        <w:t xml:space="preserve"> </w:t>
      </w:r>
      <w:r w:rsidR="003F0624" w:rsidRPr="00656DB8">
        <w:rPr>
          <w:noProof/>
          <w:lang w:val="en-US"/>
        </w:rPr>
        <w:t>The item</w:t>
      </w:r>
      <w:r w:rsidR="00656DB8">
        <w:rPr>
          <w:noProof/>
          <w:lang w:val="en-US"/>
        </w:rPr>
        <w:t xml:space="preserve"> </w:t>
      </w:r>
      <w:r w:rsidR="003F0624" w:rsidRPr="00656DB8">
        <w:rPr>
          <w:noProof/>
          <w:lang w:val="en-US"/>
        </w:rPr>
        <w:t>can’t be deleted</w:t>
      </w:r>
      <w:r w:rsidR="009A055B" w:rsidRPr="00656DB8">
        <w:rPr>
          <w:noProof/>
          <w:lang w:val="en-US"/>
        </w:rPr>
        <w:t>!</w:t>
      </w:r>
      <w:r w:rsidR="00683F1F" w:rsidRPr="00656DB8">
        <w:rPr>
          <w:lang w:val="en-US"/>
        </w:rPr>
        <w:t xml:space="preserve"> </w:t>
      </w:r>
      <w:r w:rsidRPr="00CB7B72">
        <w:rPr>
          <w:lang w:val="en-US"/>
        </w:rPr>
        <w:t>»</w:t>
      </w:r>
    </w:p>
    <w:p w14:paraId="67071891" w14:textId="77777777" w:rsidR="00F71216" w:rsidRDefault="00F71216">
      <w:pPr>
        <w:rPr>
          <w:rFonts w:cs="Arial"/>
          <w:lang w:val="en-US"/>
        </w:rPr>
      </w:pPr>
      <w:r>
        <w:rPr>
          <w:lang w:val="en-US"/>
        </w:rPr>
        <w:br w:type="page"/>
      </w:r>
      <w:bookmarkStart w:id="11" w:name="_GoBack"/>
      <w:bookmarkEnd w:id="11"/>
    </w:p>
    <w:p w14:paraId="2C4A70D5" w14:textId="37B43236" w:rsidR="004D52E1" w:rsidRDefault="00E56CF9" w:rsidP="00E56CF9">
      <w:pPr>
        <w:pStyle w:val="Titre1"/>
      </w:pPr>
      <w:bookmarkStart w:id="12" w:name="_Toc485124024"/>
      <w:r>
        <w:lastRenderedPageBreak/>
        <w:t>Gestion des utilisateurs</w:t>
      </w:r>
      <w:bookmarkEnd w:id="12"/>
    </w:p>
    <w:p w14:paraId="4C641CDD" w14:textId="24AD629E" w:rsidR="00E56CF9" w:rsidRDefault="00CB7B72" w:rsidP="00E56CF9">
      <w:pPr>
        <w:pStyle w:val="Retrait1"/>
        <w:numPr>
          <w:ilvl w:val="0"/>
          <w:numId w:val="20"/>
        </w:numPr>
        <w:rPr>
          <w:lang w:val="fr-CH"/>
        </w:rPr>
      </w:pPr>
      <w:r>
        <w:rPr>
          <w:lang w:val="fr-CH"/>
        </w:rPr>
        <w:t>Vérifier que cet onglet soit</w:t>
      </w:r>
      <w:r w:rsidR="00E56CF9">
        <w:rPr>
          <w:lang w:val="fr-CH"/>
        </w:rPr>
        <w:t xml:space="preserve"> disponible </w:t>
      </w:r>
      <w:r>
        <w:rPr>
          <w:lang w:val="fr-CH"/>
        </w:rPr>
        <w:t>uniquement</w:t>
      </w:r>
      <w:r w:rsidR="00E56CF9">
        <w:rPr>
          <w:lang w:val="fr-CH"/>
        </w:rPr>
        <w:t xml:space="preserve"> pour les utilisateurs « Admin »</w:t>
      </w:r>
      <w:r>
        <w:rPr>
          <w:lang w:val="fr-CH"/>
        </w:rPr>
        <w:t>.</w:t>
      </w:r>
    </w:p>
    <w:p w14:paraId="715121AD" w14:textId="2AAD1C72" w:rsidR="00E56CF9" w:rsidRDefault="00E56CF9" w:rsidP="00E56CF9">
      <w:pPr>
        <w:pStyle w:val="Retrait1"/>
        <w:numPr>
          <w:ilvl w:val="0"/>
          <w:numId w:val="20"/>
        </w:numPr>
        <w:rPr>
          <w:lang w:val="fr-CH"/>
        </w:rPr>
      </w:pPr>
      <w:r>
        <w:rPr>
          <w:lang w:val="fr-CH"/>
        </w:rPr>
        <w:t>Vérifier que l’on ne puisse pas supprimer le dernier utilisateur « Admin »</w:t>
      </w:r>
      <w:r w:rsidR="00CB7B72">
        <w:rPr>
          <w:lang w:val="fr-CH"/>
        </w:rPr>
        <w:t>.</w:t>
      </w:r>
    </w:p>
    <w:p w14:paraId="470E9A69" w14:textId="4E28FB1C" w:rsidR="00E56CF9" w:rsidRDefault="00E56CF9" w:rsidP="00E56CF9">
      <w:pPr>
        <w:pStyle w:val="Retrait1"/>
        <w:numPr>
          <w:ilvl w:val="0"/>
          <w:numId w:val="20"/>
        </w:numPr>
        <w:rPr>
          <w:lang w:val="fr-CH"/>
        </w:rPr>
      </w:pPr>
      <w:r>
        <w:rPr>
          <w:lang w:val="fr-CH"/>
        </w:rPr>
        <w:t>Vérifier que l’on puisse modifier les rôles des utilisateurs sauf celui d’Admin</w:t>
      </w:r>
      <w:r w:rsidR="00CB7B72">
        <w:rPr>
          <w:lang w:val="fr-CH"/>
        </w:rPr>
        <w:t>.</w:t>
      </w:r>
    </w:p>
    <w:p w14:paraId="5CFB5E6C" w14:textId="153635C5" w:rsidR="00E56CF9" w:rsidRDefault="00E56CF9" w:rsidP="00E56CF9">
      <w:pPr>
        <w:pStyle w:val="Retrait1"/>
        <w:numPr>
          <w:ilvl w:val="0"/>
          <w:numId w:val="20"/>
        </w:numPr>
        <w:rPr>
          <w:lang w:val="fr-CH"/>
        </w:rPr>
      </w:pPr>
      <w:r>
        <w:rPr>
          <w:lang w:val="fr-CH"/>
        </w:rPr>
        <w:t>Vérifier que l’on puisse supprimer un utilisateur « User » et « </w:t>
      </w:r>
      <w:r>
        <w:rPr>
          <w:noProof/>
          <w:lang w:val="fr-CH"/>
        </w:rPr>
        <w:t>Redactor </w:t>
      </w:r>
      <w:r>
        <w:rPr>
          <w:lang w:val="fr-CH"/>
        </w:rPr>
        <w:t>»</w:t>
      </w:r>
      <w:r w:rsidR="00CB7B72">
        <w:rPr>
          <w:lang w:val="fr-CH"/>
        </w:rPr>
        <w:t>.</w:t>
      </w:r>
    </w:p>
    <w:p w14:paraId="3B0A0C74" w14:textId="77777777" w:rsidR="00E56CF9" w:rsidRPr="004D52E1" w:rsidRDefault="00E56CF9" w:rsidP="00E56CF9">
      <w:pPr>
        <w:pStyle w:val="Titre2"/>
        <w:rPr>
          <w:lang w:val="fr-CH"/>
        </w:rPr>
      </w:pPr>
      <w:bookmarkStart w:id="13" w:name="_Toc485124025"/>
      <w:r w:rsidRPr="004D52E1">
        <w:rPr>
          <w:lang w:val="fr-CH"/>
        </w:rPr>
        <w:t xml:space="preserve">Le message en cas de </w:t>
      </w:r>
      <w:r>
        <w:rPr>
          <w:lang w:val="fr-CH"/>
        </w:rPr>
        <w:t>succè</w:t>
      </w:r>
      <w:r w:rsidRPr="004D52E1">
        <w:rPr>
          <w:lang w:val="fr-CH"/>
        </w:rPr>
        <w:t>s</w:t>
      </w:r>
      <w:bookmarkEnd w:id="13"/>
    </w:p>
    <w:p w14:paraId="0B8CA013" w14:textId="30B2E761" w:rsidR="00E56CF9" w:rsidRPr="00E56CF9" w:rsidRDefault="00E56CF9" w:rsidP="00E56CF9">
      <w:pPr>
        <w:pStyle w:val="Retrait2"/>
        <w:numPr>
          <w:ilvl w:val="0"/>
          <w:numId w:val="20"/>
        </w:numPr>
        <w:rPr>
          <w:lang w:val="en-US"/>
        </w:rPr>
      </w:pPr>
      <w:r w:rsidRPr="00DB3816">
        <w:t>Modifier un utilisateur</w:t>
      </w:r>
      <w:r w:rsidRPr="00E56CF9">
        <w:rPr>
          <w:lang w:val="en-US"/>
        </w:rPr>
        <w:t xml:space="preserve"> : « The </w:t>
      </w:r>
      <w:r>
        <w:rPr>
          <w:lang w:val="en-US"/>
        </w:rPr>
        <w:t>user role</w:t>
      </w:r>
      <w:r w:rsidRPr="00E56CF9">
        <w:rPr>
          <w:lang w:val="en-US"/>
        </w:rPr>
        <w:t xml:space="preserve"> has been modified successfully »</w:t>
      </w:r>
    </w:p>
    <w:p w14:paraId="2CE5BBE4" w14:textId="3466FCEE" w:rsidR="00E56CF9" w:rsidRPr="00E56CF9" w:rsidRDefault="00E56CF9" w:rsidP="00E56CF9">
      <w:pPr>
        <w:pStyle w:val="Retrait2"/>
        <w:numPr>
          <w:ilvl w:val="0"/>
          <w:numId w:val="20"/>
        </w:numPr>
        <w:rPr>
          <w:lang w:val="en-US"/>
        </w:rPr>
      </w:pPr>
      <w:r w:rsidRPr="00DB3816">
        <w:t>Supprimer un utilisateur</w:t>
      </w:r>
      <w:r w:rsidRPr="00E56CF9">
        <w:rPr>
          <w:lang w:val="en-US"/>
        </w:rPr>
        <w:t xml:space="preserve"> : « The </w:t>
      </w:r>
      <w:r>
        <w:rPr>
          <w:lang w:val="en-US"/>
        </w:rPr>
        <w:t>user role</w:t>
      </w:r>
      <w:r w:rsidRPr="00E56CF9">
        <w:rPr>
          <w:lang w:val="en-US"/>
        </w:rPr>
        <w:t xml:space="preserve"> has been </w:t>
      </w:r>
      <w:r>
        <w:rPr>
          <w:lang w:val="en-US"/>
        </w:rPr>
        <w:t>deleted</w:t>
      </w:r>
      <w:r w:rsidRPr="00E56CF9">
        <w:rPr>
          <w:lang w:val="en-US"/>
        </w:rPr>
        <w:t xml:space="preserve"> successfully »</w:t>
      </w:r>
    </w:p>
    <w:p w14:paraId="0465DC25" w14:textId="77777777" w:rsidR="00E56CF9" w:rsidRDefault="00E56CF9" w:rsidP="00E56CF9">
      <w:pPr>
        <w:pStyle w:val="Titre2"/>
        <w:rPr>
          <w:lang w:val="fr-CH"/>
        </w:rPr>
      </w:pPr>
      <w:bookmarkStart w:id="14" w:name="_Toc485124026"/>
      <w:r w:rsidRPr="004D52E1">
        <w:rPr>
          <w:lang w:val="fr-CH"/>
        </w:rPr>
        <w:t>Le message en cas d’erreur</w:t>
      </w:r>
      <w:bookmarkEnd w:id="14"/>
    </w:p>
    <w:p w14:paraId="52BB2167" w14:textId="1ECB9DCE" w:rsidR="00E56CF9" w:rsidRPr="004D52E1" w:rsidRDefault="00E56CF9" w:rsidP="00E56CF9">
      <w:pPr>
        <w:pStyle w:val="Retrait2"/>
        <w:numPr>
          <w:ilvl w:val="0"/>
          <w:numId w:val="20"/>
        </w:numPr>
        <w:rPr>
          <w:lang w:val="en-US"/>
        </w:rPr>
      </w:pPr>
      <w:r w:rsidRPr="00DB3816">
        <w:t xml:space="preserve">Modifier un article </w:t>
      </w:r>
      <w:r w:rsidRPr="004D52E1">
        <w:rPr>
          <w:lang w:val="en-US"/>
        </w:rPr>
        <w:t>: « </w:t>
      </w:r>
      <w:r>
        <w:rPr>
          <w:noProof/>
          <w:lang w:val="en-US"/>
        </w:rPr>
        <w:t>The user role has not been modified!</w:t>
      </w:r>
      <w:r w:rsidRPr="004D52E1">
        <w:rPr>
          <w:lang w:val="en-US"/>
        </w:rPr>
        <w:t xml:space="preserve"> »</w:t>
      </w:r>
    </w:p>
    <w:p w14:paraId="6FFD3B77" w14:textId="3B4DDBA2" w:rsidR="00E56CF9" w:rsidRDefault="00E56CF9" w:rsidP="00E56CF9">
      <w:pPr>
        <w:pStyle w:val="Retrait2"/>
        <w:numPr>
          <w:ilvl w:val="0"/>
          <w:numId w:val="20"/>
        </w:numPr>
        <w:rPr>
          <w:lang w:val="en-US"/>
        </w:rPr>
      </w:pPr>
      <w:r w:rsidRPr="00DB3816">
        <w:t>Supprimer un article</w:t>
      </w:r>
      <w:r w:rsidRPr="004D52E1">
        <w:rPr>
          <w:lang w:val="en-US"/>
        </w:rPr>
        <w:t xml:space="preserve"> : «</w:t>
      </w:r>
      <w:r w:rsidR="00DB3816">
        <w:rPr>
          <w:lang w:val="en-US"/>
        </w:rPr>
        <w:t xml:space="preserve"> </w:t>
      </w:r>
      <w:r>
        <w:rPr>
          <w:noProof/>
          <w:lang w:val="en-US"/>
        </w:rPr>
        <w:t>Sorry, the user can’t be deleted!</w:t>
      </w:r>
      <w:r>
        <w:rPr>
          <w:lang w:val="en-US"/>
        </w:rPr>
        <w:t xml:space="preserve"> </w:t>
      </w:r>
      <w:r w:rsidRPr="004D52E1">
        <w:rPr>
          <w:lang w:val="en-US"/>
        </w:rPr>
        <w:t>»</w:t>
      </w:r>
    </w:p>
    <w:p w14:paraId="52E4F155" w14:textId="77777777" w:rsidR="004D52E1" w:rsidRPr="003036DC" w:rsidRDefault="004D52E1" w:rsidP="00E56CF9">
      <w:pPr>
        <w:pStyle w:val="Retrait2"/>
        <w:ind w:left="0"/>
        <w:rPr>
          <w:lang w:val="en-US"/>
        </w:rPr>
      </w:pPr>
    </w:p>
    <w:sectPr w:rsidR="004D52E1" w:rsidRPr="003036DC" w:rsidSect="00A11BCC">
      <w:headerReference w:type="default" r:id="rId11"/>
      <w:footerReference w:type="default" r:id="rId12"/>
      <w:type w:val="continuous"/>
      <w:pgSz w:w="11906" w:h="16838" w:code="9"/>
      <w:pgMar w:top="1418" w:right="1134" w:bottom="1418" w:left="1985" w:header="709" w:footer="709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657F3" w14:textId="77777777" w:rsidR="00010A82" w:rsidRDefault="00010A82" w:rsidP="006A326F">
      <w:pPr>
        <w:spacing w:after="0" w:line="240" w:lineRule="auto"/>
      </w:pPr>
      <w:r>
        <w:separator/>
      </w:r>
    </w:p>
  </w:endnote>
  <w:endnote w:type="continuationSeparator" w:id="0">
    <w:p w14:paraId="2162DE70" w14:textId="77777777" w:rsidR="00010A82" w:rsidRDefault="00010A82" w:rsidP="006A3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BE981" w14:textId="3EC86C0D" w:rsidR="005A7F0A" w:rsidRDefault="005A7F0A" w:rsidP="002D7DDF">
    <w:pPr>
      <w:pStyle w:val="Pieddepage"/>
      <w:tabs>
        <w:tab w:val="clear" w:pos="9072"/>
        <w:tab w:val="right" w:pos="8789"/>
      </w:tabs>
    </w:pPr>
    <w:r>
      <w:rPr>
        <w:noProof/>
      </w:rP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34EC0">
      <w:rPr>
        <w:b/>
        <w:noProof/>
      </w:rPr>
      <w:t>4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34EC0">
      <w:rPr>
        <w:b/>
        <w:noProof/>
      </w:rPr>
      <w:t>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42CC4" w14:textId="77777777" w:rsidR="00010A82" w:rsidRDefault="00010A82" w:rsidP="006A326F">
      <w:pPr>
        <w:spacing w:after="0" w:line="240" w:lineRule="auto"/>
      </w:pPr>
      <w:r>
        <w:separator/>
      </w:r>
    </w:p>
  </w:footnote>
  <w:footnote w:type="continuationSeparator" w:id="0">
    <w:p w14:paraId="2E58BBC6" w14:textId="77777777" w:rsidR="00010A82" w:rsidRDefault="00010A82" w:rsidP="006A3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7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27"/>
      <w:gridCol w:w="3819"/>
      <w:gridCol w:w="1449"/>
      <w:gridCol w:w="376"/>
    </w:tblGrid>
    <w:tr w:rsidR="00B74F76" w14:paraId="1F5A85DC" w14:textId="77777777" w:rsidTr="00B74F76">
      <w:trPr>
        <w:trHeight w:val="767"/>
        <w:jc w:val="center"/>
      </w:trPr>
      <w:tc>
        <w:tcPr>
          <w:tcW w:w="2827" w:type="dxa"/>
          <w:vMerge w:val="restart"/>
          <w:vAlign w:val="bottom"/>
        </w:tcPr>
        <w:p w14:paraId="3337B3D7" w14:textId="77777777" w:rsidR="005662AA" w:rsidRDefault="005662AA" w:rsidP="00AD2389">
          <w:pPr>
            <w:pStyle w:val="Pieddepage"/>
            <w:jc w:val="center"/>
            <w:rPr>
              <w:b/>
            </w:rPr>
          </w:pPr>
          <w:r>
            <w:rPr>
              <w:rFonts w:cs="Arial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3A01A3" wp14:editId="155DBD4F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-662305</wp:posOffset>
                    </wp:positionV>
                    <wp:extent cx="1375410" cy="911860"/>
                    <wp:effectExtent l="0" t="0" r="0" b="2540"/>
                    <wp:wrapNone/>
                    <wp:docPr id="1" name="Zone de text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spect="1"/>
                          </wps:cNvSpPr>
                          <wps:spPr>
                            <a:xfrm>
                              <a:off x="0" y="0"/>
                              <a:ext cx="1375628" cy="912413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4637A" w14:textId="77777777" w:rsidR="005662AA" w:rsidRDefault="005662AA" w:rsidP="0049708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3A01A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" o:spid="_x0000_s1027" type="#_x0000_t202" style="position:absolute;left:0;text-align:left;margin-left:1.95pt;margin-top:-52.1pt;width:108.3pt;height:7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" stroked="f">
                    <v:fill r:id="rId2" o:title="" rotate="t" type="frame"/>
                    <v:path arrowok="t"/>
                    <o:lock v:ext="edit" aspectratio="t"/>
                    <v:textbox>
                      <w:txbxContent>
                        <w:p w14:paraId="5144637A" w14:textId="77777777" w:rsidR="005662AA" w:rsidRDefault="005662AA" w:rsidP="0049708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AFB0C34" w14:textId="77777777" w:rsidR="005662AA" w:rsidRDefault="005662AA" w:rsidP="00A11BCC">
          <w:pPr>
            <w:pStyle w:val="Pieddepage"/>
            <w:jc w:val="center"/>
            <w:rPr>
              <w:b/>
            </w:rPr>
          </w:pPr>
        </w:p>
      </w:tc>
      <w:tc>
        <w:tcPr>
          <w:tcW w:w="3819" w:type="dxa"/>
          <w:tcBorders>
            <w:bottom w:val="nil"/>
          </w:tcBorders>
          <w:vAlign w:val="bottom"/>
        </w:tcPr>
        <w:p w14:paraId="0C102393" w14:textId="2CCCC4BE" w:rsidR="005662AA" w:rsidRPr="00497087" w:rsidRDefault="00227B0C" w:rsidP="004C1355">
          <w:pPr>
            <w:pStyle w:val="Retrait1"/>
            <w:spacing w:before="180"/>
            <w:ind w:left="425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sz w:val="20"/>
            </w:rPr>
            <w:t>PROTOCOLE DE TEST DES FONCTIONALITES DU CLIENT</w:t>
          </w:r>
        </w:p>
      </w:tc>
      <w:tc>
        <w:tcPr>
          <w:tcW w:w="1825" w:type="dxa"/>
          <w:gridSpan w:val="2"/>
          <w:tcBorders>
            <w:bottom w:val="nil"/>
          </w:tcBorders>
          <w:vAlign w:val="bottom"/>
        </w:tcPr>
        <w:p w14:paraId="62317B78" w14:textId="77777777" w:rsidR="005662AA" w:rsidRPr="00BC74A6" w:rsidRDefault="005662AA" w:rsidP="00BC74A6">
          <w:pPr>
            <w:rPr>
              <w:sz w:val="18"/>
              <w:szCs w:val="18"/>
            </w:rPr>
          </w:pPr>
          <w:r w:rsidRPr="00497087">
            <w:rPr>
              <w:sz w:val="20"/>
              <w:szCs w:val="18"/>
            </w:rPr>
            <w:t xml:space="preserve">Page </w:t>
          </w:r>
          <w:r w:rsidRPr="00497087">
            <w:rPr>
              <w:sz w:val="20"/>
              <w:szCs w:val="18"/>
            </w:rPr>
            <w:fldChar w:fldCharType="begin"/>
          </w:r>
          <w:r w:rsidRPr="00497087">
            <w:rPr>
              <w:sz w:val="20"/>
              <w:szCs w:val="18"/>
            </w:rPr>
            <w:instrText xml:space="preserve"> PAGE </w:instrText>
          </w:r>
          <w:r w:rsidRPr="00497087">
            <w:rPr>
              <w:sz w:val="20"/>
              <w:szCs w:val="18"/>
            </w:rPr>
            <w:fldChar w:fldCharType="separate"/>
          </w:r>
          <w:r w:rsidR="00934EC0">
            <w:rPr>
              <w:noProof/>
              <w:sz w:val="20"/>
              <w:szCs w:val="18"/>
            </w:rPr>
            <w:t>4</w:t>
          </w:r>
          <w:r w:rsidRPr="00497087">
            <w:rPr>
              <w:sz w:val="20"/>
              <w:szCs w:val="18"/>
            </w:rPr>
            <w:fldChar w:fldCharType="end"/>
          </w:r>
          <w:r w:rsidRPr="00497087">
            <w:rPr>
              <w:sz w:val="20"/>
              <w:szCs w:val="18"/>
            </w:rPr>
            <w:t xml:space="preserve"> sur </w:t>
          </w:r>
          <w:r w:rsidRPr="00497087">
            <w:rPr>
              <w:sz w:val="20"/>
              <w:szCs w:val="18"/>
            </w:rPr>
            <w:fldChar w:fldCharType="begin"/>
          </w:r>
          <w:r w:rsidRPr="00497087">
            <w:rPr>
              <w:sz w:val="20"/>
              <w:szCs w:val="18"/>
            </w:rPr>
            <w:instrText xml:space="preserve"> NUMPAGES </w:instrText>
          </w:r>
          <w:r w:rsidRPr="00497087">
            <w:rPr>
              <w:sz w:val="20"/>
              <w:szCs w:val="18"/>
            </w:rPr>
            <w:fldChar w:fldCharType="separate"/>
          </w:r>
          <w:r w:rsidR="00934EC0">
            <w:rPr>
              <w:noProof/>
              <w:sz w:val="20"/>
              <w:szCs w:val="18"/>
            </w:rPr>
            <w:t>5</w:t>
          </w:r>
          <w:r w:rsidRPr="00497087">
            <w:rPr>
              <w:sz w:val="20"/>
              <w:szCs w:val="18"/>
            </w:rPr>
            <w:fldChar w:fldCharType="end"/>
          </w:r>
        </w:p>
      </w:tc>
    </w:tr>
    <w:tr w:rsidR="00B74F76" w14:paraId="6F75EADB" w14:textId="77777777" w:rsidTr="00B74F76">
      <w:trPr>
        <w:trHeight w:val="767"/>
        <w:jc w:val="center"/>
      </w:trPr>
      <w:tc>
        <w:tcPr>
          <w:tcW w:w="2827" w:type="dxa"/>
          <w:vMerge/>
          <w:vAlign w:val="bottom"/>
        </w:tcPr>
        <w:p w14:paraId="6ECE0589" w14:textId="77777777" w:rsidR="005662AA" w:rsidRDefault="005662AA" w:rsidP="00A11BCC">
          <w:pPr>
            <w:pStyle w:val="Pieddepage"/>
            <w:jc w:val="center"/>
            <w:rPr>
              <w:b/>
            </w:rPr>
          </w:pPr>
        </w:p>
      </w:tc>
      <w:tc>
        <w:tcPr>
          <w:tcW w:w="3819" w:type="dxa"/>
          <w:vAlign w:val="bottom"/>
        </w:tcPr>
        <w:p w14:paraId="70B756F2" w14:textId="77777777" w:rsidR="005662AA" w:rsidRDefault="00B74F76" w:rsidP="00017982">
          <w:pPr>
            <w:pStyle w:val="Retrait1"/>
            <w:jc w:val="center"/>
          </w:pPr>
          <w:r>
            <w:rPr>
              <w:sz w:val="20"/>
            </w:rPr>
            <w:t>AMAZON READER</w:t>
          </w:r>
        </w:p>
      </w:tc>
      <w:tc>
        <w:tcPr>
          <w:tcW w:w="1449" w:type="dxa"/>
          <w:vAlign w:val="bottom"/>
        </w:tcPr>
        <w:p w14:paraId="448F7D9F" w14:textId="77777777" w:rsidR="005662AA" w:rsidRPr="00497087" w:rsidRDefault="005662AA" w:rsidP="00BC74A6">
          <w:pPr>
            <w:rPr>
              <w:sz w:val="20"/>
              <w:szCs w:val="18"/>
            </w:rPr>
          </w:pPr>
          <w:r w:rsidRPr="00497087">
            <w:rPr>
              <w:sz w:val="20"/>
              <w:szCs w:val="18"/>
            </w:rPr>
            <w:t>Version 1</w:t>
          </w:r>
        </w:p>
      </w:tc>
      <w:tc>
        <w:tcPr>
          <w:tcW w:w="0" w:type="auto"/>
          <w:vAlign w:val="bottom"/>
        </w:tcPr>
        <w:p w14:paraId="4FD31267" w14:textId="77777777" w:rsidR="005662AA" w:rsidRPr="00497087" w:rsidRDefault="005662AA" w:rsidP="00BC74A6">
          <w:pPr>
            <w:rPr>
              <w:sz w:val="20"/>
              <w:szCs w:val="18"/>
            </w:rPr>
          </w:pPr>
          <w:r w:rsidRPr="00497087">
            <w:rPr>
              <w:sz w:val="20"/>
              <w:szCs w:val="18"/>
            </w:rPr>
            <w:t>F</w:t>
          </w:r>
        </w:p>
      </w:tc>
    </w:tr>
    <w:tr w:rsidR="00B74F76" w14:paraId="56F4C0B4" w14:textId="77777777" w:rsidTr="00B74F76">
      <w:trPr>
        <w:trHeight w:val="767"/>
        <w:jc w:val="center"/>
      </w:trPr>
      <w:tc>
        <w:tcPr>
          <w:tcW w:w="2827" w:type="dxa"/>
          <w:vAlign w:val="center"/>
        </w:tcPr>
        <w:p w14:paraId="19BFD3EA" w14:textId="77777777" w:rsidR="005A7F0A" w:rsidRPr="00BC74A6" w:rsidRDefault="005A7F0A" w:rsidP="005662AA">
          <w:pPr>
            <w:jc w:val="center"/>
            <w:rPr>
              <w:sz w:val="14"/>
              <w:szCs w:val="14"/>
            </w:rPr>
          </w:pPr>
          <w:r w:rsidRPr="00497087">
            <w:rPr>
              <w:sz w:val="16"/>
              <w:szCs w:val="14"/>
            </w:rPr>
            <w:t>Etabli par : ONUR OKTAY DOGAN</w:t>
          </w:r>
        </w:p>
      </w:tc>
      <w:tc>
        <w:tcPr>
          <w:tcW w:w="3819" w:type="dxa"/>
          <w:vAlign w:val="center"/>
        </w:tcPr>
        <w:p w14:paraId="6F317153" w14:textId="77777777" w:rsidR="005A7F0A" w:rsidRPr="00BC74A6" w:rsidRDefault="005A7F0A" w:rsidP="005662AA">
          <w:pPr>
            <w:jc w:val="center"/>
            <w:rPr>
              <w:sz w:val="14"/>
              <w:szCs w:val="14"/>
            </w:rPr>
          </w:pPr>
        </w:p>
      </w:tc>
      <w:tc>
        <w:tcPr>
          <w:tcW w:w="1825" w:type="dxa"/>
          <w:gridSpan w:val="2"/>
          <w:vAlign w:val="center"/>
        </w:tcPr>
        <w:p w14:paraId="56D57BA1" w14:textId="77777777" w:rsidR="005A7F0A" w:rsidRPr="00BC74A6" w:rsidRDefault="00B74F76" w:rsidP="005662AA">
          <w:pPr>
            <w:jc w:val="center"/>
            <w:rPr>
              <w:sz w:val="14"/>
              <w:szCs w:val="14"/>
            </w:rPr>
          </w:pPr>
          <w:r>
            <w:rPr>
              <w:sz w:val="16"/>
              <w:szCs w:val="14"/>
            </w:rPr>
            <w:t xml:space="preserve">13 juin </w:t>
          </w:r>
          <w:r w:rsidR="005A7F0A" w:rsidRPr="00497087">
            <w:rPr>
              <w:sz w:val="16"/>
              <w:szCs w:val="14"/>
            </w:rPr>
            <w:t>201</w:t>
          </w:r>
          <w:r>
            <w:rPr>
              <w:sz w:val="16"/>
              <w:szCs w:val="14"/>
            </w:rPr>
            <w:t>7</w:t>
          </w:r>
        </w:p>
      </w:tc>
    </w:tr>
  </w:tbl>
  <w:p w14:paraId="0691A4D7" w14:textId="77777777" w:rsidR="005A7F0A" w:rsidRPr="00C452FB" w:rsidRDefault="005A7F0A" w:rsidP="00A11BCC">
    <w:pPr>
      <w:pStyle w:val="En-tte"/>
      <w:tabs>
        <w:tab w:val="clear" w:pos="9072"/>
        <w:tab w:val="left" w:pos="0"/>
        <w:tab w:val="right" w:pos="8789"/>
      </w:tabs>
      <w:ind w:left="-1134"/>
      <w:rPr>
        <w:rFonts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6DFB"/>
    <w:multiLevelType w:val="hybridMultilevel"/>
    <w:tmpl w:val="0E483ECA"/>
    <w:lvl w:ilvl="0" w:tplc="410858AA">
      <w:start w:val="13"/>
      <w:numFmt w:val="bullet"/>
      <w:lvlText w:val="-"/>
      <w:lvlJc w:val="left"/>
      <w:pPr>
        <w:ind w:left="360" w:hanging="360"/>
      </w:pPr>
      <w:rPr>
        <w:rFonts w:ascii="Cambria" w:eastAsiaTheme="minorHAns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83F1F"/>
    <w:multiLevelType w:val="hybridMultilevel"/>
    <w:tmpl w:val="8062B22A"/>
    <w:lvl w:ilvl="0" w:tplc="230849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F08C5"/>
    <w:multiLevelType w:val="hybridMultilevel"/>
    <w:tmpl w:val="97D202CE"/>
    <w:lvl w:ilvl="0" w:tplc="516871E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94" w:hanging="360"/>
      </w:pPr>
    </w:lvl>
    <w:lvl w:ilvl="2" w:tplc="100C001B" w:tentative="1">
      <w:start w:val="1"/>
      <w:numFmt w:val="lowerRoman"/>
      <w:lvlText w:val="%3."/>
      <w:lvlJc w:val="right"/>
      <w:pPr>
        <w:ind w:left="2514" w:hanging="180"/>
      </w:pPr>
    </w:lvl>
    <w:lvl w:ilvl="3" w:tplc="100C000F" w:tentative="1">
      <w:start w:val="1"/>
      <w:numFmt w:val="decimal"/>
      <w:lvlText w:val="%4."/>
      <w:lvlJc w:val="left"/>
      <w:pPr>
        <w:ind w:left="3234" w:hanging="360"/>
      </w:pPr>
    </w:lvl>
    <w:lvl w:ilvl="4" w:tplc="100C0019" w:tentative="1">
      <w:start w:val="1"/>
      <w:numFmt w:val="lowerLetter"/>
      <w:lvlText w:val="%5."/>
      <w:lvlJc w:val="left"/>
      <w:pPr>
        <w:ind w:left="3954" w:hanging="360"/>
      </w:pPr>
    </w:lvl>
    <w:lvl w:ilvl="5" w:tplc="100C001B" w:tentative="1">
      <w:start w:val="1"/>
      <w:numFmt w:val="lowerRoman"/>
      <w:lvlText w:val="%6."/>
      <w:lvlJc w:val="right"/>
      <w:pPr>
        <w:ind w:left="4674" w:hanging="180"/>
      </w:pPr>
    </w:lvl>
    <w:lvl w:ilvl="6" w:tplc="100C000F" w:tentative="1">
      <w:start w:val="1"/>
      <w:numFmt w:val="decimal"/>
      <w:lvlText w:val="%7."/>
      <w:lvlJc w:val="left"/>
      <w:pPr>
        <w:ind w:left="5394" w:hanging="360"/>
      </w:pPr>
    </w:lvl>
    <w:lvl w:ilvl="7" w:tplc="100C0019" w:tentative="1">
      <w:start w:val="1"/>
      <w:numFmt w:val="lowerLetter"/>
      <w:lvlText w:val="%8."/>
      <w:lvlJc w:val="left"/>
      <w:pPr>
        <w:ind w:left="6114" w:hanging="360"/>
      </w:pPr>
    </w:lvl>
    <w:lvl w:ilvl="8" w:tplc="100C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0BA576C1"/>
    <w:multiLevelType w:val="hybridMultilevel"/>
    <w:tmpl w:val="AD6A6C36"/>
    <w:lvl w:ilvl="0" w:tplc="1D104E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04974C7"/>
    <w:multiLevelType w:val="hybridMultilevel"/>
    <w:tmpl w:val="8DDE0A1A"/>
    <w:lvl w:ilvl="0" w:tplc="EB7EE8A4">
      <w:numFmt w:val="bullet"/>
      <w:lvlText w:val=""/>
      <w:lvlJc w:val="left"/>
      <w:pPr>
        <w:ind w:left="1434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11F64E21"/>
    <w:multiLevelType w:val="hybridMultilevel"/>
    <w:tmpl w:val="2CECCAFC"/>
    <w:lvl w:ilvl="0" w:tplc="10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6142105"/>
    <w:multiLevelType w:val="hybridMultilevel"/>
    <w:tmpl w:val="E5BCFD4C"/>
    <w:lvl w:ilvl="0" w:tplc="10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6E74146"/>
    <w:multiLevelType w:val="hybridMultilevel"/>
    <w:tmpl w:val="3AC4BA5E"/>
    <w:lvl w:ilvl="0" w:tplc="18AE2E14">
      <w:start w:val="2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FEC563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0AF04D1"/>
    <w:multiLevelType w:val="hybridMultilevel"/>
    <w:tmpl w:val="88EC636A"/>
    <w:lvl w:ilvl="0" w:tplc="8D9AC5E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94" w:hanging="360"/>
      </w:pPr>
    </w:lvl>
    <w:lvl w:ilvl="2" w:tplc="100C001B" w:tentative="1">
      <w:start w:val="1"/>
      <w:numFmt w:val="lowerRoman"/>
      <w:lvlText w:val="%3."/>
      <w:lvlJc w:val="right"/>
      <w:pPr>
        <w:ind w:left="2514" w:hanging="180"/>
      </w:pPr>
    </w:lvl>
    <w:lvl w:ilvl="3" w:tplc="100C000F" w:tentative="1">
      <w:start w:val="1"/>
      <w:numFmt w:val="decimal"/>
      <w:lvlText w:val="%4."/>
      <w:lvlJc w:val="left"/>
      <w:pPr>
        <w:ind w:left="3234" w:hanging="360"/>
      </w:pPr>
    </w:lvl>
    <w:lvl w:ilvl="4" w:tplc="100C0019" w:tentative="1">
      <w:start w:val="1"/>
      <w:numFmt w:val="lowerLetter"/>
      <w:lvlText w:val="%5."/>
      <w:lvlJc w:val="left"/>
      <w:pPr>
        <w:ind w:left="3954" w:hanging="360"/>
      </w:pPr>
    </w:lvl>
    <w:lvl w:ilvl="5" w:tplc="100C001B" w:tentative="1">
      <w:start w:val="1"/>
      <w:numFmt w:val="lowerRoman"/>
      <w:lvlText w:val="%6."/>
      <w:lvlJc w:val="right"/>
      <w:pPr>
        <w:ind w:left="4674" w:hanging="180"/>
      </w:pPr>
    </w:lvl>
    <w:lvl w:ilvl="6" w:tplc="100C000F" w:tentative="1">
      <w:start w:val="1"/>
      <w:numFmt w:val="decimal"/>
      <w:lvlText w:val="%7."/>
      <w:lvlJc w:val="left"/>
      <w:pPr>
        <w:ind w:left="5394" w:hanging="360"/>
      </w:pPr>
    </w:lvl>
    <w:lvl w:ilvl="7" w:tplc="100C0019" w:tentative="1">
      <w:start w:val="1"/>
      <w:numFmt w:val="lowerLetter"/>
      <w:lvlText w:val="%8."/>
      <w:lvlJc w:val="left"/>
      <w:pPr>
        <w:ind w:left="6114" w:hanging="360"/>
      </w:pPr>
    </w:lvl>
    <w:lvl w:ilvl="8" w:tplc="100C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0">
    <w:nsid w:val="3ACE2E48"/>
    <w:multiLevelType w:val="multilevel"/>
    <w:tmpl w:val="B3B6036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b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0A1204A"/>
    <w:multiLevelType w:val="multilevel"/>
    <w:tmpl w:val="B3B603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02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7E67B1E"/>
    <w:multiLevelType w:val="hybridMultilevel"/>
    <w:tmpl w:val="770C7E2C"/>
    <w:lvl w:ilvl="0" w:tplc="2D38423A">
      <w:numFmt w:val="bullet"/>
      <w:lvlText w:val="-"/>
      <w:lvlJc w:val="left"/>
      <w:pPr>
        <w:ind w:left="1074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>
    <w:nsid w:val="54CD086A"/>
    <w:multiLevelType w:val="hybridMultilevel"/>
    <w:tmpl w:val="BFBC0766"/>
    <w:lvl w:ilvl="0" w:tplc="67FCCF3C">
      <w:numFmt w:val="bullet"/>
      <w:lvlText w:val=""/>
      <w:lvlJc w:val="left"/>
      <w:pPr>
        <w:ind w:left="1434" w:hanging="360"/>
      </w:pPr>
      <w:rPr>
        <w:rFonts w:ascii="Wingdings" w:eastAsiaTheme="minorHAnsi" w:hAnsi="Wingdings" w:cstheme="minorBidi" w:hint="default"/>
      </w:rPr>
    </w:lvl>
    <w:lvl w:ilvl="1" w:tplc="100C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>
    <w:nsid w:val="666A38E0"/>
    <w:multiLevelType w:val="hybridMultilevel"/>
    <w:tmpl w:val="05387FF2"/>
    <w:lvl w:ilvl="0" w:tplc="39C480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76F5EA3"/>
    <w:multiLevelType w:val="hybridMultilevel"/>
    <w:tmpl w:val="A824F868"/>
    <w:lvl w:ilvl="0" w:tplc="100C000F">
      <w:start w:val="1"/>
      <w:numFmt w:val="decimal"/>
      <w:lvlText w:val="%1."/>
      <w:lvlJc w:val="left"/>
      <w:pPr>
        <w:ind w:left="1287" w:hanging="360"/>
      </w:pPr>
    </w:lvl>
    <w:lvl w:ilvl="1" w:tplc="100C0019" w:tentative="1">
      <w:start w:val="1"/>
      <w:numFmt w:val="lowerLetter"/>
      <w:lvlText w:val="%2."/>
      <w:lvlJc w:val="left"/>
      <w:pPr>
        <w:ind w:left="2007" w:hanging="360"/>
      </w:pPr>
    </w:lvl>
    <w:lvl w:ilvl="2" w:tplc="100C001B" w:tentative="1">
      <w:start w:val="1"/>
      <w:numFmt w:val="lowerRoman"/>
      <w:lvlText w:val="%3."/>
      <w:lvlJc w:val="right"/>
      <w:pPr>
        <w:ind w:left="2727" w:hanging="180"/>
      </w:pPr>
    </w:lvl>
    <w:lvl w:ilvl="3" w:tplc="100C000F" w:tentative="1">
      <w:start w:val="1"/>
      <w:numFmt w:val="decimal"/>
      <w:lvlText w:val="%4."/>
      <w:lvlJc w:val="left"/>
      <w:pPr>
        <w:ind w:left="3447" w:hanging="360"/>
      </w:pPr>
    </w:lvl>
    <w:lvl w:ilvl="4" w:tplc="100C0019" w:tentative="1">
      <w:start w:val="1"/>
      <w:numFmt w:val="lowerLetter"/>
      <w:lvlText w:val="%5."/>
      <w:lvlJc w:val="left"/>
      <w:pPr>
        <w:ind w:left="4167" w:hanging="360"/>
      </w:pPr>
    </w:lvl>
    <w:lvl w:ilvl="5" w:tplc="100C001B" w:tentative="1">
      <w:start w:val="1"/>
      <w:numFmt w:val="lowerRoman"/>
      <w:lvlText w:val="%6."/>
      <w:lvlJc w:val="right"/>
      <w:pPr>
        <w:ind w:left="4887" w:hanging="180"/>
      </w:pPr>
    </w:lvl>
    <w:lvl w:ilvl="6" w:tplc="100C000F" w:tentative="1">
      <w:start w:val="1"/>
      <w:numFmt w:val="decimal"/>
      <w:lvlText w:val="%7."/>
      <w:lvlJc w:val="left"/>
      <w:pPr>
        <w:ind w:left="5607" w:hanging="360"/>
      </w:pPr>
    </w:lvl>
    <w:lvl w:ilvl="7" w:tplc="100C0019" w:tentative="1">
      <w:start w:val="1"/>
      <w:numFmt w:val="lowerLetter"/>
      <w:lvlText w:val="%8."/>
      <w:lvlJc w:val="left"/>
      <w:pPr>
        <w:ind w:left="6327" w:hanging="360"/>
      </w:pPr>
    </w:lvl>
    <w:lvl w:ilvl="8" w:tplc="10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9A34D82"/>
    <w:multiLevelType w:val="multilevel"/>
    <w:tmpl w:val="B3B603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02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83016DE"/>
    <w:multiLevelType w:val="hybridMultilevel"/>
    <w:tmpl w:val="95C40B54"/>
    <w:lvl w:ilvl="0" w:tplc="0FF808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647" w:hanging="360"/>
      </w:pPr>
    </w:lvl>
    <w:lvl w:ilvl="2" w:tplc="100C001B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7A5A1314"/>
    <w:multiLevelType w:val="hybridMultilevel"/>
    <w:tmpl w:val="F304A47A"/>
    <w:lvl w:ilvl="0" w:tplc="FE780EEC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73EA76BA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6"/>
  </w:num>
  <w:num w:numId="5">
    <w:abstractNumId w:val="7"/>
  </w:num>
  <w:num w:numId="6">
    <w:abstractNumId w:val="15"/>
  </w:num>
  <w:num w:numId="7">
    <w:abstractNumId w:val="5"/>
  </w:num>
  <w:num w:numId="8">
    <w:abstractNumId w:val="12"/>
  </w:num>
  <w:num w:numId="9">
    <w:abstractNumId w:val="13"/>
  </w:num>
  <w:num w:numId="10">
    <w:abstractNumId w:val="4"/>
  </w:num>
  <w:num w:numId="11">
    <w:abstractNumId w:val="17"/>
  </w:num>
  <w:num w:numId="12">
    <w:abstractNumId w:val="14"/>
  </w:num>
  <w:num w:numId="13">
    <w:abstractNumId w:val="3"/>
  </w:num>
  <w:num w:numId="14">
    <w:abstractNumId w:val="18"/>
    <w:lvlOverride w:ilvl="0">
      <w:startOverride w:val="1"/>
    </w:lvlOverride>
  </w:num>
  <w:num w:numId="15">
    <w:abstractNumId w:val="9"/>
  </w:num>
  <w:num w:numId="16">
    <w:abstractNumId w:val="2"/>
  </w:num>
  <w:num w:numId="17">
    <w:abstractNumId w:val="16"/>
  </w:num>
  <w:num w:numId="18">
    <w:abstractNumId w:val="11"/>
  </w:num>
  <w:num w:numId="19">
    <w:abstractNumId w:val="8"/>
  </w:num>
  <w:num w:numId="2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F76"/>
    <w:rsid w:val="00001995"/>
    <w:rsid w:val="0000416A"/>
    <w:rsid w:val="00010A82"/>
    <w:rsid w:val="000124CB"/>
    <w:rsid w:val="00017982"/>
    <w:rsid w:val="0002176F"/>
    <w:rsid w:val="00023C13"/>
    <w:rsid w:val="0002561C"/>
    <w:rsid w:val="00031DEE"/>
    <w:rsid w:val="0003644B"/>
    <w:rsid w:val="00036FB2"/>
    <w:rsid w:val="000452AF"/>
    <w:rsid w:val="0004711D"/>
    <w:rsid w:val="00047AE5"/>
    <w:rsid w:val="00053254"/>
    <w:rsid w:val="00056162"/>
    <w:rsid w:val="00060D57"/>
    <w:rsid w:val="00061FC5"/>
    <w:rsid w:val="0006303B"/>
    <w:rsid w:val="00066D84"/>
    <w:rsid w:val="00074198"/>
    <w:rsid w:val="000775B6"/>
    <w:rsid w:val="00080B28"/>
    <w:rsid w:val="00080FF8"/>
    <w:rsid w:val="000839CF"/>
    <w:rsid w:val="00083F59"/>
    <w:rsid w:val="000966CB"/>
    <w:rsid w:val="00097027"/>
    <w:rsid w:val="00097723"/>
    <w:rsid w:val="000A1227"/>
    <w:rsid w:val="000A1AE6"/>
    <w:rsid w:val="000A29A6"/>
    <w:rsid w:val="000A3137"/>
    <w:rsid w:val="000A3E37"/>
    <w:rsid w:val="000B45B1"/>
    <w:rsid w:val="000B6267"/>
    <w:rsid w:val="000C08F1"/>
    <w:rsid w:val="000C0B51"/>
    <w:rsid w:val="000C11EB"/>
    <w:rsid w:val="000C25EB"/>
    <w:rsid w:val="000D10C8"/>
    <w:rsid w:val="000D17C3"/>
    <w:rsid w:val="000D5748"/>
    <w:rsid w:val="000D5E97"/>
    <w:rsid w:val="000D5EE6"/>
    <w:rsid w:val="000D6740"/>
    <w:rsid w:val="000D6D80"/>
    <w:rsid w:val="000E40DB"/>
    <w:rsid w:val="000F24B9"/>
    <w:rsid w:val="000F3E88"/>
    <w:rsid w:val="0010102D"/>
    <w:rsid w:val="001016AF"/>
    <w:rsid w:val="001052EE"/>
    <w:rsid w:val="00126691"/>
    <w:rsid w:val="00126F1D"/>
    <w:rsid w:val="0014483B"/>
    <w:rsid w:val="001459B1"/>
    <w:rsid w:val="001518FD"/>
    <w:rsid w:val="00152017"/>
    <w:rsid w:val="00152BC3"/>
    <w:rsid w:val="001539D6"/>
    <w:rsid w:val="00154319"/>
    <w:rsid w:val="00157AE3"/>
    <w:rsid w:val="00157FB1"/>
    <w:rsid w:val="00161958"/>
    <w:rsid w:val="00164504"/>
    <w:rsid w:val="00171CF0"/>
    <w:rsid w:val="00181D35"/>
    <w:rsid w:val="00182EED"/>
    <w:rsid w:val="001951A8"/>
    <w:rsid w:val="001A3F8B"/>
    <w:rsid w:val="001A4A7B"/>
    <w:rsid w:val="001A6CB2"/>
    <w:rsid w:val="001B2301"/>
    <w:rsid w:val="001B51A9"/>
    <w:rsid w:val="001C1178"/>
    <w:rsid w:val="001C20D6"/>
    <w:rsid w:val="001C399B"/>
    <w:rsid w:val="001C67B8"/>
    <w:rsid w:val="001D03CE"/>
    <w:rsid w:val="001D1FCB"/>
    <w:rsid w:val="001E46D5"/>
    <w:rsid w:val="001E6CD3"/>
    <w:rsid w:val="001E783C"/>
    <w:rsid w:val="001F11EA"/>
    <w:rsid w:val="001F19C5"/>
    <w:rsid w:val="001F43A8"/>
    <w:rsid w:val="001F6302"/>
    <w:rsid w:val="00214B55"/>
    <w:rsid w:val="0021585B"/>
    <w:rsid w:val="002160B4"/>
    <w:rsid w:val="00216108"/>
    <w:rsid w:val="00220D42"/>
    <w:rsid w:val="002233B5"/>
    <w:rsid w:val="00225E0C"/>
    <w:rsid w:val="00227B0C"/>
    <w:rsid w:val="00234836"/>
    <w:rsid w:val="00240EE2"/>
    <w:rsid w:val="0024269D"/>
    <w:rsid w:val="0024389E"/>
    <w:rsid w:val="00251182"/>
    <w:rsid w:val="002532F8"/>
    <w:rsid w:val="00256F98"/>
    <w:rsid w:val="002618D2"/>
    <w:rsid w:val="00263180"/>
    <w:rsid w:val="00273593"/>
    <w:rsid w:val="00280D4A"/>
    <w:rsid w:val="002811DA"/>
    <w:rsid w:val="002834F9"/>
    <w:rsid w:val="00290944"/>
    <w:rsid w:val="00290DFC"/>
    <w:rsid w:val="00295B4C"/>
    <w:rsid w:val="002977F3"/>
    <w:rsid w:val="002A095B"/>
    <w:rsid w:val="002A09C6"/>
    <w:rsid w:val="002A1B2F"/>
    <w:rsid w:val="002A5ECD"/>
    <w:rsid w:val="002B5151"/>
    <w:rsid w:val="002B7FE0"/>
    <w:rsid w:val="002C27CC"/>
    <w:rsid w:val="002D0D5B"/>
    <w:rsid w:val="002D198A"/>
    <w:rsid w:val="002D5A67"/>
    <w:rsid w:val="002D710E"/>
    <w:rsid w:val="002D7DDF"/>
    <w:rsid w:val="002E0013"/>
    <w:rsid w:val="002F155B"/>
    <w:rsid w:val="002F36B9"/>
    <w:rsid w:val="002F74BC"/>
    <w:rsid w:val="003036DC"/>
    <w:rsid w:val="003049FE"/>
    <w:rsid w:val="003154F3"/>
    <w:rsid w:val="0031787A"/>
    <w:rsid w:val="003232A8"/>
    <w:rsid w:val="00324A7C"/>
    <w:rsid w:val="00326C76"/>
    <w:rsid w:val="00330DF6"/>
    <w:rsid w:val="00331862"/>
    <w:rsid w:val="00343AEB"/>
    <w:rsid w:val="00343BE0"/>
    <w:rsid w:val="00347D20"/>
    <w:rsid w:val="0035102B"/>
    <w:rsid w:val="00352F5E"/>
    <w:rsid w:val="003641D7"/>
    <w:rsid w:val="003733F4"/>
    <w:rsid w:val="00373715"/>
    <w:rsid w:val="00373CBB"/>
    <w:rsid w:val="0038234A"/>
    <w:rsid w:val="0038666D"/>
    <w:rsid w:val="00387EB4"/>
    <w:rsid w:val="00390605"/>
    <w:rsid w:val="003909C5"/>
    <w:rsid w:val="003920E6"/>
    <w:rsid w:val="003928C8"/>
    <w:rsid w:val="00395AF7"/>
    <w:rsid w:val="003A1A68"/>
    <w:rsid w:val="003A466E"/>
    <w:rsid w:val="003A74A1"/>
    <w:rsid w:val="003B05A0"/>
    <w:rsid w:val="003B18E5"/>
    <w:rsid w:val="003C0C0D"/>
    <w:rsid w:val="003C3BA5"/>
    <w:rsid w:val="003C5BAC"/>
    <w:rsid w:val="003C79C9"/>
    <w:rsid w:val="003D5D5F"/>
    <w:rsid w:val="003F0624"/>
    <w:rsid w:val="003F34B2"/>
    <w:rsid w:val="004012CD"/>
    <w:rsid w:val="00401677"/>
    <w:rsid w:val="00413CD4"/>
    <w:rsid w:val="00414220"/>
    <w:rsid w:val="00416611"/>
    <w:rsid w:val="00421F70"/>
    <w:rsid w:val="0042438D"/>
    <w:rsid w:val="0042716C"/>
    <w:rsid w:val="00427462"/>
    <w:rsid w:val="004278B3"/>
    <w:rsid w:val="004534D2"/>
    <w:rsid w:val="00461844"/>
    <w:rsid w:val="00461D71"/>
    <w:rsid w:val="00481D5E"/>
    <w:rsid w:val="00486F1F"/>
    <w:rsid w:val="0048765B"/>
    <w:rsid w:val="00492553"/>
    <w:rsid w:val="004931BE"/>
    <w:rsid w:val="00497087"/>
    <w:rsid w:val="004A0939"/>
    <w:rsid w:val="004A1A1A"/>
    <w:rsid w:val="004A1AA4"/>
    <w:rsid w:val="004A31EB"/>
    <w:rsid w:val="004A67C8"/>
    <w:rsid w:val="004B069D"/>
    <w:rsid w:val="004B747A"/>
    <w:rsid w:val="004C1355"/>
    <w:rsid w:val="004C3CF8"/>
    <w:rsid w:val="004C5AD4"/>
    <w:rsid w:val="004C7AD8"/>
    <w:rsid w:val="004D1FB2"/>
    <w:rsid w:val="004D3D07"/>
    <w:rsid w:val="004D52E1"/>
    <w:rsid w:val="004D566B"/>
    <w:rsid w:val="004E0563"/>
    <w:rsid w:val="004F18BA"/>
    <w:rsid w:val="004F7074"/>
    <w:rsid w:val="004F75FE"/>
    <w:rsid w:val="00501356"/>
    <w:rsid w:val="00507BAC"/>
    <w:rsid w:val="0051004F"/>
    <w:rsid w:val="00513869"/>
    <w:rsid w:val="00514BA7"/>
    <w:rsid w:val="00545934"/>
    <w:rsid w:val="00547C4B"/>
    <w:rsid w:val="00551C3B"/>
    <w:rsid w:val="00552861"/>
    <w:rsid w:val="005569BF"/>
    <w:rsid w:val="005624E5"/>
    <w:rsid w:val="005662AA"/>
    <w:rsid w:val="00572116"/>
    <w:rsid w:val="00576AF7"/>
    <w:rsid w:val="005802FE"/>
    <w:rsid w:val="005803EC"/>
    <w:rsid w:val="00580A9B"/>
    <w:rsid w:val="0058383C"/>
    <w:rsid w:val="0059201C"/>
    <w:rsid w:val="0059231F"/>
    <w:rsid w:val="00593E21"/>
    <w:rsid w:val="005A04A0"/>
    <w:rsid w:val="005A7859"/>
    <w:rsid w:val="005A7F0A"/>
    <w:rsid w:val="005B796C"/>
    <w:rsid w:val="005B7B7F"/>
    <w:rsid w:val="005C0AEE"/>
    <w:rsid w:val="005C1260"/>
    <w:rsid w:val="005C2CE1"/>
    <w:rsid w:val="005C30AC"/>
    <w:rsid w:val="005C5C73"/>
    <w:rsid w:val="005C5CD8"/>
    <w:rsid w:val="005C64A3"/>
    <w:rsid w:val="005C6D4D"/>
    <w:rsid w:val="005C6E2C"/>
    <w:rsid w:val="005D1851"/>
    <w:rsid w:val="005D27CB"/>
    <w:rsid w:val="005D46DB"/>
    <w:rsid w:val="005D5658"/>
    <w:rsid w:val="005D74DD"/>
    <w:rsid w:val="005D7ECB"/>
    <w:rsid w:val="005E1EFD"/>
    <w:rsid w:val="005E39D6"/>
    <w:rsid w:val="005E41F4"/>
    <w:rsid w:val="005F275A"/>
    <w:rsid w:val="005F2833"/>
    <w:rsid w:val="005F4011"/>
    <w:rsid w:val="00600E29"/>
    <w:rsid w:val="00603A43"/>
    <w:rsid w:val="006049B9"/>
    <w:rsid w:val="00606DDD"/>
    <w:rsid w:val="006201C7"/>
    <w:rsid w:val="00620325"/>
    <w:rsid w:val="00622146"/>
    <w:rsid w:val="00627B28"/>
    <w:rsid w:val="0063464E"/>
    <w:rsid w:val="00640430"/>
    <w:rsid w:val="006453B6"/>
    <w:rsid w:val="00650115"/>
    <w:rsid w:val="006563C2"/>
    <w:rsid w:val="00656DB8"/>
    <w:rsid w:val="006578F9"/>
    <w:rsid w:val="00661BEF"/>
    <w:rsid w:val="00664D1E"/>
    <w:rsid w:val="006654A3"/>
    <w:rsid w:val="00667318"/>
    <w:rsid w:val="006712BB"/>
    <w:rsid w:val="00677E8F"/>
    <w:rsid w:val="00680C88"/>
    <w:rsid w:val="006822C5"/>
    <w:rsid w:val="00683BC9"/>
    <w:rsid w:val="00683F1F"/>
    <w:rsid w:val="00687E9A"/>
    <w:rsid w:val="006A326F"/>
    <w:rsid w:val="006A6F3A"/>
    <w:rsid w:val="006A77EE"/>
    <w:rsid w:val="006B2146"/>
    <w:rsid w:val="006B50C9"/>
    <w:rsid w:val="006B71F4"/>
    <w:rsid w:val="006C2482"/>
    <w:rsid w:val="006C4207"/>
    <w:rsid w:val="006C52FE"/>
    <w:rsid w:val="006C69D0"/>
    <w:rsid w:val="006D19AA"/>
    <w:rsid w:val="006D2685"/>
    <w:rsid w:val="006D2D04"/>
    <w:rsid w:val="006D379A"/>
    <w:rsid w:val="006E4A9A"/>
    <w:rsid w:val="006F1750"/>
    <w:rsid w:val="006F3936"/>
    <w:rsid w:val="00700A78"/>
    <w:rsid w:val="00701FBE"/>
    <w:rsid w:val="00702C80"/>
    <w:rsid w:val="0070318A"/>
    <w:rsid w:val="0071106D"/>
    <w:rsid w:val="00715E63"/>
    <w:rsid w:val="007215A8"/>
    <w:rsid w:val="00722C07"/>
    <w:rsid w:val="00722DBA"/>
    <w:rsid w:val="00733B5C"/>
    <w:rsid w:val="00735E2A"/>
    <w:rsid w:val="007377C1"/>
    <w:rsid w:val="00740DE7"/>
    <w:rsid w:val="00741AB4"/>
    <w:rsid w:val="007526F5"/>
    <w:rsid w:val="00752F4D"/>
    <w:rsid w:val="00753E66"/>
    <w:rsid w:val="007548EC"/>
    <w:rsid w:val="00755540"/>
    <w:rsid w:val="0075583D"/>
    <w:rsid w:val="00757966"/>
    <w:rsid w:val="00763120"/>
    <w:rsid w:val="00763161"/>
    <w:rsid w:val="00763926"/>
    <w:rsid w:val="00766524"/>
    <w:rsid w:val="007703E0"/>
    <w:rsid w:val="0077211A"/>
    <w:rsid w:val="007734D9"/>
    <w:rsid w:val="00781708"/>
    <w:rsid w:val="007852E9"/>
    <w:rsid w:val="00785CC0"/>
    <w:rsid w:val="0079356F"/>
    <w:rsid w:val="007946C7"/>
    <w:rsid w:val="00794C38"/>
    <w:rsid w:val="00795570"/>
    <w:rsid w:val="007955DC"/>
    <w:rsid w:val="00795C17"/>
    <w:rsid w:val="00797F60"/>
    <w:rsid w:val="007A1A17"/>
    <w:rsid w:val="007A5460"/>
    <w:rsid w:val="007A5AC7"/>
    <w:rsid w:val="007B18BA"/>
    <w:rsid w:val="007B2226"/>
    <w:rsid w:val="007B458F"/>
    <w:rsid w:val="007B57CA"/>
    <w:rsid w:val="007B67C5"/>
    <w:rsid w:val="007B7AB9"/>
    <w:rsid w:val="007B7F07"/>
    <w:rsid w:val="007C3D99"/>
    <w:rsid w:val="007C3DE2"/>
    <w:rsid w:val="007C6439"/>
    <w:rsid w:val="007C68E4"/>
    <w:rsid w:val="007D0F0F"/>
    <w:rsid w:val="007D5EDF"/>
    <w:rsid w:val="007E096B"/>
    <w:rsid w:val="007E0CB4"/>
    <w:rsid w:val="007E26DB"/>
    <w:rsid w:val="007F33B5"/>
    <w:rsid w:val="007F4534"/>
    <w:rsid w:val="007F5D47"/>
    <w:rsid w:val="007F6DAB"/>
    <w:rsid w:val="008025B7"/>
    <w:rsid w:val="008038FC"/>
    <w:rsid w:val="00817006"/>
    <w:rsid w:val="00820AB5"/>
    <w:rsid w:val="008226D5"/>
    <w:rsid w:val="00825024"/>
    <w:rsid w:val="0082765D"/>
    <w:rsid w:val="00831DC9"/>
    <w:rsid w:val="00833510"/>
    <w:rsid w:val="00833A66"/>
    <w:rsid w:val="00834181"/>
    <w:rsid w:val="008437F3"/>
    <w:rsid w:val="008461A1"/>
    <w:rsid w:val="00846F32"/>
    <w:rsid w:val="00850C69"/>
    <w:rsid w:val="00853775"/>
    <w:rsid w:val="0085511D"/>
    <w:rsid w:val="008604C4"/>
    <w:rsid w:val="0086256B"/>
    <w:rsid w:val="008630BC"/>
    <w:rsid w:val="00863ACE"/>
    <w:rsid w:val="0087150A"/>
    <w:rsid w:val="0087356B"/>
    <w:rsid w:val="00874BE5"/>
    <w:rsid w:val="00875CA1"/>
    <w:rsid w:val="0088152F"/>
    <w:rsid w:val="008856A7"/>
    <w:rsid w:val="0089446D"/>
    <w:rsid w:val="008944EF"/>
    <w:rsid w:val="00897157"/>
    <w:rsid w:val="008A0C48"/>
    <w:rsid w:val="008B29D0"/>
    <w:rsid w:val="008B5E84"/>
    <w:rsid w:val="008C6109"/>
    <w:rsid w:val="008C6118"/>
    <w:rsid w:val="008D0550"/>
    <w:rsid w:val="008D2651"/>
    <w:rsid w:val="008D57AF"/>
    <w:rsid w:val="008E02BD"/>
    <w:rsid w:val="008E137D"/>
    <w:rsid w:val="008E5023"/>
    <w:rsid w:val="008F201B"/>
    <w:rsid w:val="00900019"/>
    <w:rsid w:val="00910A78"/>
    <w:rsid w:val="00914987"/>
    <w:rsid w:val="00916770"/>
    <w:rsid w:val="00922BB2"/>
    <w:rsid w:val="00925356"/>
    <w:rsid w:val="0092551B"/>
    <w:rsid w:val="0093044B"/>
    <w:rsid w:val="00931BE0"/>
    <w:rsid w:val="00934EC0"/>
    <w:rsid w:val="0093593A"/>
    <w:rsid w:val="0093650C"/>
    <w:rsid w:val="009365EA"/>
    <w:rsid w:val="00936847"/>
    <w:rsid w:val="009413CB"/>
    <w:rsid w:val="00941EB7"/>
    <w:rsid w:val="009461F3"/>
    <w:rsid w:val="00946540"/>
    <w:rsid w:val="00950B3D"/>
    <w:rsid w:val="009511CE"/>
    <w:rsid w:val="00952ED7"/>
    <w:rsid w:val="009545F2"/>
    <w:rsid w:val="00954A0A"/>
    <w:rsid w:val="00954FA6"/>
    <w:rsid w:val="00956DA4"/>
    <w:rsid w:val="0096465A"/>
    <w:rsid w:val="00972CF3"/>
    <w:rsid w:val="00973C3F"/>
    <w:rsid w:val="00981D59"/>
    <w:rsid w:val="00986372"/>
    <w:rsid w:val="009910DD"/>
    <w:rsid w:val="00991EA7"/>
    <w:rsid w:val="009929C3"/>
    <w:rsid w:val="00992CAD"/>
    <w:rsid w:val="0099388E"/>
    <w:rsid w:val="0099607B"/>
    <w:rsid w:val="009971FE"/>
    <w:rsid w:val="009A055B"/>
    <w:rsid w:val="009A2F0D"/>
    <w:rsid w:val="009A5F0A"/>
    <w:rsid w:val="009A6C2F"/>
    <w:rsid w:val="009B053F"/>
    <w:rsid w:val="009B3204"/>
    <w:rsid w:val="009B3471"/>
    <w:rsid w:val="009D3798"/>
    <w:rsid w:val="009D51F0"/>
    <w:rsid w:val="009D52E6"/>
    <w:rsid w:val="009D5E5B"/>
    <w:rsid w:val="009D5F0A"/>
    <w:rsid w:val="009E118C"/>
    <w:rsid w:val="009E2489"/>
    <w:rsid w:val="009E2707"/>
    <w:rsid w:val="009E7274"/>
    <w:rsid w:val="009F2A2D"/>
    <w:rsid w:val="009F566C"/>
    <w:rsid w:val="009F7938"/>
    <w:rsid w:val="009F794D"/>
    <w:rsid w:val="009F79D1"/>
    <w:rsid w:val="009F7E46"/>
    <w:rsid w:val="00A07B9C"/>
    <w:rsid w:val="00A07DD2"/>
    <w:rsid w:val="00A07EBA"/>
    <w:rsid w:val="00A11BCC"/>
    <w:rsid w:val="00A14B8F"/>
    <w:rsid w:val="00A24999"/>
    <w:rsid w:val="00A25EBB"/>
    <w:rsid w:val="00A2690C"/>
    <w:rsid w:val="00A27875"/>
    <w:rsid w:val="00A32D5C"/>
    <w:rsid w:val="00A36319"/>
    <w:rsid w:val="00A367B2"/>
    <w:rsid w:val="00A37559"/>
    <w:rsid w:val="00A410D0"/>
    <w:rsid w:val="00A43C5B"/>
    <w:rsid w:val="00A477A8"/>
    <w:rsid w:val="00A52E30"/>
    <w:rsid w:val="00A52FE7"/>
    <w:rsid w:val="00A56AAC"/>
    <w:rsid w:val="00A57B65"/>
    <w:rsid w:val="00A6298A"/>
    <w:rsid w:val="00A64D59"/>
    <w:rsid w:val="00A7197E"/>
    <w:rsid w:val="00A73017"/>
    <w:rsid w:val="00A73A7E"/>
    <w:rsid w:val="00A77DD7"/>
    <w:rsid w:val="00A834DE"/>
    <w:rsid w:val="00A92C73"/>
    <w:rsid w:val="00A95B5D"/>
    <w:rsid w:val="00A96F0B"/>
    <w:rsid w:val="00AA22B1"/>
    <w:rsid w:val="00AB530E"/>
    <w:rsid w:val="00AC3812"/>
    <w:rsid w:val="00AC7485"/>
    <w:rsid w:val="00AD0149"/>
    <w:rsid w:val="00AD2389"/>
    <w:rsid w:val="00AE1721"/>
    <w:rsid w:val="00AE4838"/>
    <w:rsid w:val="00AF35F3"/>
    <w:rsid w:val="00AF5EAE"/>
    <w:rsid w:val="00AF627B"/>
    <w:rsid w:val="00AF73E2"/>
    <w:rsid w:val="00B019EA"/>
    <w:rsid w:val="00B028E0"/>
    <w:rsid w:val="00B03971"/>
    <w:rsid w:val="00B05712"/>
    <w:rsid w:val="00B05CB0"/>
    <w:rsid w:val="00B10B11"/>
    <w:rsid w:val="00B16792"/>
    <w:rsid w:val="00B204E1"/>
    <w:rsid w:val="00B218B9"/>
    <w:rsid w:val="00B242F5"/>
    <w:rsid w:val="00B25CA9"/>
    <w:rsid w:val="00B27D8A"/>
    <w:rsid w:val="00B30972"/>
    <w:rsid w:val="00B33927"/>
    <w:rsid w:val="00B35BA5"/>
    <w:rsid w:val="00B43D1D"/>
    <w:rsid w:val="00B44D74"/>
    <w:rsid w:val="00B457AE"/>
    <w:rsid w:val="00B45DDA"/>
    <w:rsid w:val="00B46BE5"/>
    <w:rsid w:val="00B5297C"/>
    <w:rsid w:val="00B53268"/>
    <w:rsid w:val="00B5433E"/>
    <w:rsid w:val="00B57570"/>
    <w:rsid w:val="00B57BCB"/>
    <w:rsid w:val="00B60584"/>
    <w:rsid w:val="00B6272C"/>
    <w:rsid w:val="00B6554B"/>
    <w:rsid w:val="00B66B79"/>
    <w:rsid w:val="00B674CD"/>
    <w:rsid w:val="00B6770F"/>
    <w:rsid w:val="00B67BEA"/>
    <w:rsid w:val="00B743EE"/>
    <w:rsid w:val="00B74A30"/>
    <w:rsid w:val="00B74CFE"/>
    <w:rsid w:val="00B74F76"/>
    <w:rsid w:val="00B80B89"/>
    <w:rsid w:val="00B87BBE"/>
    <w:rsid w:val="00B92B0F"/>
    <w:rsid w:val="00B932D7"/>
    <w:rsid w:val="00B977C7"/>
    <w:rsid w:val="00BA5841"/>
    <w:rsid w:val="00BA664E"/>
    <w:rsid w:val="00BB37E4"/>
    <w:rsid w:val="00BB4C56"/>
    <w:rsid w:val="00BB56DF"/>
    <w:rsid w:val="00BC0FCC"/>
    <w:rsid w:val="00BC12E4"/>
    <w:rsid w:val="00BC3754"/>
    <w:rsid w:val="00BC5150"/>
    <w:rsid w:val="00BC65D8"/>
    <w:rsid w:val="00BC6A55"/>
    <w:rsid w:val="00BC6AA6"/>
    <w:rsid w:val="00BC7093"/>
    <w:rsid w:val="00BC74A6"/>
    <w:rsid w:val="00BD2E40"/>
    <w:rsid w:val="00BD7D80"/>
    <w:rsid w:val="00BE0621"/>
    <w:rsid w:val="00BE2AD1"/>
    <w:rsid w:val="00BE4BEC"/>
    <w:rsid w:val="00BF0929"/>
    <w:rsid w:val="00BF4870"/>
    <w:rsid w:val="00BF5588"/>
    <w:rsid w:val="00C002B8"/>
    <w:rsid w:val="00C02BE2"/>
    <w:rsid w:val="00C03C2B"/>
    <w:rsid w:val="00C11802"/>
    <w:rsid w:val="00C12D52"/>
    <w:rsid w:val="00C17CA5"/>
    <w:rsid w:val="00C25C40"/>
    <w:rsid w:val="00C30F3C"/>
    <w:rsid w:val="00C320F5"/>
    <w:rsid w:val="00C361F1"/>
    <w:rsid w:val="00C44E52"/>
    <w:rsid w:val="00C452FB"/>
    <w:rsid w:val="00C50E31"/>
    <w:rsid w:val="00C512C9"/>
    <w:rsid w:val="00C518B7"/>
    <w:rsid w:val="00C52533"/>
    <w:rsid w:val="00C52C7E"/>
    <w:rsid w:val="00C546CF"/>
    <w:rsid w:val="00C54AA8"/>
    <w:rsid w:val="00C56241"/>
    <w:rsid w:val="00C5641C"/>
    <w:rsid w:val="00C628C2"/>
    <w:rsid w:val="00C632E6"/>
    <w:rsid w:val="00C65C3F"/>
    <w:rsid w:val="00C679CF"/>
    <w:rsid w:val="00C71CC4"/>
    <w:rsid w:val="00C71F6E"/>
    <w:rsid w:val="00C86B88"/>
    <w:rsid w:val="00C95E7E"/>
    <w:rsid w:val="00C96EC7"/>
    <w:rsid w:val="00CA24BA"/>
    <w:rsid w:val="00CA5A0F"/>
    <w:rsid w:val="00CA72C5"/>
    <w:rsid w:val="00CA74EE"/>
    <w:rsid w:val="00CB0944"/>
    <w:rsid w:val="00CB0C3A"/>
    <w:rsid w:val="00CB49CA"/>
    <w:rsid w:val="00CB7B72"/>
    <w:rsid w:val="00CC6A43"/>
    <w:rsid w:val="00CD119A"/>
    <w:rsid w:val="00CD203B"/>
    <w:rsid w:val="00CD22D6"/>
    <w:rsid w:val="00CD28E5"/>
    <w:rsid w:val="00CE035F"/>
    <w:rsid w:val="00CE2579"/>
    <w:rsid w:val="00CE4CF9"/>
    <w:rsid w:val="00CF08CA"/>
    <w:rsid w:val="00CF0C6C"/>
    <w:rsid w:val="00CF2EE3"/>
    <w:rsid w:val="00CF3D4C"/>
    <w:rsid w:val="00D07B02"/>
    <w:rsid w:val="00D16BEB"/>
    <w:rsid w:val="00D218A2"/>
    <w:rsid w:val="00D24654"/>
    <w:rsid w:val="00D3099B"/>
    <w:rsid w:val="00D36CD0"/>
    <w:rsid w:val="00D37588"/>
    <w:rsid w:val="00D44199"/>
    <w:rsid w:val="00D46BB5"/>
    <w:rsid w:val="00D606B1"/>
    <w:rsid w:val="00D608B7"/>
    <w:rsid w:val="00D6250A"/>
    <w:rsid w:val="00D66ED1"/>
    <w:rsid w:val="00D70201"/>
    <w:rsid w:val="00D702D8"/>
    <w:rsid w:val="00D706C0"/>
    <w:rsid w:val="00D72D2D"/>
    <w:rsid w:val="00D73904"/>
    <w:rsid w:val="00D779F1"/>
    <w:rsid w:val="00D80B0E"/>
    <w:rsid w:val="00D81DD8"/>
    <w:rsid w:val="00D90263"/>
    <w:rsid w:val="00D917C6"/>
    <w:rsid w:val="00D92649"/>
    <w:rsid w:val="00D92BD5"/>
    <w:rsid w:val="00D92C39"/>
    <w:rsid w:val="00D946F4"/>
    <w:rsid w:val="00DA3556"/>
    <w:rsid w:val="00DB0831"/>
    <w:rsid w:val="00DB0C4F"/>
    <w:rsid w:val="00DB2499"/>
    <w:rsid w:val="00DB3816"/>
    <w:rsid w:val="00DB4BC9"/>
    <w:rsid w:val="00DC507A"/>
    <w:rsid w:val="00DD3681"/>
    <w:rsid w:val="00DD4EF7"/>
    <w:rsid w:val="00DD5F21"/>
    <w:rsid w:val="00DD6471"/>
    <w:rsid w:val="00DE0A42"/>
    <w:rsid w:val="00DF4B17"/>
    <w:rsid w:val="00DF5647"/>
    <w:rsid w:val="00E106E4"/>
    <w:rsid w:val="00E15BBA"/>
    <w:rsid w:val="00E17B3B"/>
    <w:rsid w:val="00E17F6F"/>
    <w:rsid w:val="00E20654"/>
    <w:rsid w:val="00E24C92"/>
    <w:rsid w:val="00E26960"/>
    <w:rsid w:val="00E27B08"/>
    <w:rsid w:val="00E47F10"/>
    <w:rsid w:val="00E5572B"/>
    <w:rsid w:val="00E55B71"/>
    <w:rsid w:val="00E55EE4"/>
    <w:rsid w:val="00E56CF9"/>
    <w:rsid w:val="00E60150"/>
    <w:rsid w:val="00E61E5B"/>
    <w:rsid w:val="00E649AB"/>
    <w:rsid w:val="00E652B9"/>
    <w:rsid w:val="00E67FDB"/>
    <w:rsid w:val="00E71C3D"/>
    <w:rsid w:val="00E8535F"/>
    <w:rsid w:val="00E85CC3"/>
    <w:rsid w:val="00E925FE"/>
    <w:rsid w:val="00E96F33"/>
    <w:rsid w:val="00EB0DDB"/>
    <w:rsid w:val="00EB1A40"/>
    <w:rsid w:val="00EB220A"/>
    <w:rsid w:val="00EB686A"/>
    <w:rsid w:val="00EB7E87"/>
    <w:rsid w:val="00EC1100"/>
    <w:rsid w:val="00EC288A"/>
    <w:rsid w:val="00EC4002"/>
    <w:rsid w:val="00EC4ED6"/>
    <w:rsid w:val="00ED58E6"/>
    <w:rsid w:val="00EE00EE"/>
    <w:rsid w:val="00EF0E28"/>
    <w:rsid w:val="00EF4AA1"/>
    <w:rsid w:val="00EF7E20"/>
    <w:rsid w:val="00F06E02"/>
    <w:rsid w:val="00F07C01"/>
    <w:rsid w:val="00F1056F"/>
    <w:rsid w:val="00F332FA"/>
    <w:rsid w:val="00F37D2D"/>
    <w:rsid w:val="00F4196C"/>
    <w:rsid w:val="00F41F39"/>
    <w:rsid w:val="00F51E0B"/>
    <w:rsid w:val="00F520C1"/>
    <w:rsid w:val="00F6168E"/>
    <w:rsid w:val="00F617E1"/>
    <w:rsid w:val="00F70937"/>
    <w:rsid w:val="00F71216"/>
    <w:rsid w:val="00F762B4"/>
    <w:rsid w:val="00F771B2"/>
    <w:rsid w:val="00F803B7"/>
    <w:rsid w:val="00F823A8"/>
    <w:rsid w:val="00F83A80"/>
    <w:rsid w:val="00F87B12"/>
    <w:rsid w:val="00F94F7F"/>
    <w:rsid w:val="00FA245E"/>
    <w:rsid w:val="00FA2F94"/>
    <w:rsid w:val="00FA5144"/>
    <w:rsid w:val="00FA5FF0"/>
    <w:rsid w:val="00FA6F54"/>
    <w:rsid w:val="00FB148E"/>
    <w:rsid w:val="00FB20A7"/>
    <w:rsid w:val="00FB2B66"/>
    <w:rsid w:val="00FC0CF2"/>
    <w:rsid w:val="00FC318F"/>
    <w:rsid w:val="00FC5B09"/>
    <w:rsid w:val="00FD2DDE"/>
    <w:rsid w:val="00FD5950"/>
    <w:rsid w:val="00FE35CA"/>
    <w:rsid w:val="00FE6131"/>
    <w:rsid w:val="00FF47E3"/>
    <w:rsid w:val="00FF6230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7640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74A6"/>
    <w:rPr>
      <w:rFonts w:ascii="Cambria" w:hAnsi="Cambria"/>
      <w:lang w:val="fr-FR"/>
    </w:rPr>
  </w:style>
  <w:style w:type="paragraph" w:styleId="Titre1">
    <w:name w:val="heading 1"/>
    <w:next w:val="Retrait1"/>
    <w:link w:val="Titre1Car"/>
    <w:uiPriority w:val="9"/>
    <w:qFormat/>
    <w:rsid w:val="00AD2389"/>
    <w:pPr>
      <w:keepNext/>
      <w:keepLines/>
      <w:numPr>
        <w:numId w:val="1"/>
      </w:numPr>
      <w:spacing w:before="240" w:after="120" w:line="240" w:lineRule="auto"/>
      <w:ind w:left="425" w:hanging="425"/>
      <w:outlineLvl w:val="0"/>
    </w:pPr>
    <w:rPr>
      <w:rFonts w:ascii="Cambria" w:eastAsiaTheme="majorEastAsia" w:hAnsi="Cambria" w:cstheme="majorBidi"/>
      <w:b/>
      <w:bCs/>
      <w:i/>
      <w:color w:val="000000" w:themeColor="text1"/>
      <w:sz w:val="32"/>
      <w:szCs w:val="28"/>
    </w:rPr>
  </w:style>
  <w:style w:type="paragraph" w:styleId="Titre2">
    <w:name w:val="heading 2"/>
    <w:basedOn w:val="Normal"/>
    <w:next w:val="Retrait2"/>
    <w:link w:val="Titre2Car"/>
    <w:uiPriority w:val="9"/>
    <w:unhideWhenUsed/>
    <w:qFormat/>
    <w:rsid w:val="00AD2389"/>
    <w:pPr>
      <w:numPr>
        <w:ilvl w:val="1"/>
        <w:numId w:val="1"/>
      </w:numPr>
      <w:spacing w:before="240" w:after="120" w:line="240" w:lineRule="auto"/>
      <w:ind w:left="567" w:hanging="567"/>
      <w:outlineLvl w:val="1"/>
    </w:pPr>
    <w:rPr>
      <w:rFonts w:eastAsiaTheme="majorEastAsia" w:cstheme="majorBidi"/>
      <w:b/>
      <w:bCs/>
      <w:i/>
      <w:color w:val="000000" w:themeColor="text1"/>
      <w:sz w:val="28"/>
      <w:szCs w:val="26"/>
    </w:rPr>
  </w:style>
  <w:style w:type="paragraph" w:styleId="Titre3">
    <w:name w:val="heading 3"/>
    <w:basedOn w:val="Normal"/>
    <w:next w:val="Retrait3"/>
    <w:link w:val="Titre3Car"/>
    <w:uiPriority w:val="9"/>
    <w:unhideWhenUsed/>
    <w:qFormat/>
    <w:rsid w:val="00AD2389"/>
    <w:pPr>
      <w:keepNext/>
      <w:keepLines/>
      <w:numPr>
        <w:ilvl w:val="2"/>
        <w:numId w:val="1"/>
      </w:numPr>
      <w:spacing w:before="240" w:after="120" w:line="240" w:lineRule="auto"/>
      <w:outlineLvl w:val="2"/>
    </w:pPr>
    <w:rPr>
      <w:rFonts w:eastAsiaTheme="majorEastAsia" w:cstheme="majorBidi"/>
      <w:b/>
      <w:bCs/>
      <w:i/>
      <w:color w:val="000000" w:themeColor="text1"/>
      <w:sz w:val="24"/>
    </w:rPr>
  </w:style>
  <w:style w:type="paragraph" w:styleId="Titre4">
    <w:name w:val="heading 4"/>
    <w:basedOn w:val="Normal"/>
    <w:next w:val="Retrait4"/>
    <w:link w:val="Titre4Car"/>
    <w:uiPriority w:val="9"/>
    <w:unhideWhenUsed/>
    <w:qFormat/>
    <w:rsid w:val="00234836"/>
    <w:pPr>
      <w:keepNext/>
      <w:keepLines/>
      <w:numPr>
        <w:numId w:val="2"/>
      </w:numPr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Titre5">
    <w:name w:val="heading 5"/>
    <w:basedOn w:val="Retrait1"/>
    <w:next w:val="Normal"/>
    <w:link w:val="Titre5Car"/>
    <w:uiPriority w:val="9"/>
    <w:unhideWhenUsed/>
    <w:qFormat/>
    <w:rsid w:val="007B18BA"/>
    <w:pPr>
      <w:keepNext/>
      <w:keepLines/>
      <w:pBdr>
        <w:top w:val="dashed" w:sz="6" w:space="1" w:color="auto"/>
        <w:left w:val="dashed" w:sz="6" w:space="4" w:color="auto"/>
        <w:bottom w:val="dashed" w:sz="6" w:space="1" w:color="auto"/>
        <w:right w:val="dashed" w:sz="6" w:space="4" w:color="auto"/>
      </w:pBdr>
      <w:shd w:val="clear" w:color="auto" w:fill="F6FFB0"/>
      <w:spacing w:before="240" w:after="12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E55B7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rsid w:val="00E55B7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rsid w:val="00E55B7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Retrait1"/>
    <w:next w:val="Normal"/>
    <w:link w:val="Titre9Car"/>
    <w:uiPriority w:val="9"/>
    <w:unhideWhenUsed/>
    <w:qFormat/>
    <w:rsid w:val="007B7F07"/>
    <w:pPr>
      <w:keepNext/>
      <w:keepLines/>
      <w:pBdr>
        <w:top w:val="dashed" w:sz="6" w:space="1" w:color="auto"/>
        <w:left w:val="dashed" w:sz="6" w:space="4" w:color="auto"/>
        <w:bottom w:val="dashed" w:sz="6" w:space="1" w:color="auto"/>
        <w:right w:val="dashed" w:sz="6" w:space="4" w:color="auto"/>
      </w:pBdr>
      <w:shd w:val="clear" w:color="auto" w:fill="FFA3A1"/>
      <w:spacing w:before="200" w:after="0"/>
      <w:ind w:left="425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1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17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94F7F"/>
    <w:pPr>
      <w:tabs>
        <w:tab w:val="center" w:pos="4536"/>
        <w:tab w:val="right" w:pos="9072"/>
      </w:tabs>
      <w:spacing w:after="0" w:line="240" w:lineRule="auto"/>
    </w:pPr>
    <w:rPr>
      <w:rFonts w:ascii="Arial" w:hAnsi="Arial"/>
    </w:rPr>
  </w:style>
  <w:style w:type="character" w:customStyle="1" w:styleId="En-tteCar">
    <w:name w:val="En-tête Car"/>
    <w:basedOn w:val="Policepardfaut"/>
    <w:link w:val="En-tte"/>
    <w:uiPriority w:val="99"/>
    <w:rsid w:val="00F94F7F"/>
    <w:rPr>
      <w:rFonts w:ascii="Arial" w:hAnsi="Arial"/>
    </w:rPr>
  </w:style>
  <w:style w:type="paragraph" w:styleId="Pieddepage">
    <w:name w:val="footer"/>
    <w:basedOn w:val="Normal"/>
    <w:link w:val="PieddepageCar"/>
    <w:unhideWhenUsed/>
    <w:rsid w:val="00F94F7F"/>
    <w:pPr>
      <w:tabs>
        <w:tab w:val="center" w:pos="4536"/>
        <w:tab w:val="right" w:pos="9072"/>
      </w:tabs>
      <w:spacing w:after="0" w:line="240" w:lineRule="auto"/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F94F7F"/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rsid w:val="00AD2389"/>
    <w:rPr>
      <w:rFonts w:ascii="Cambria" w:eastAsiaTheme="majorEastAsia" w:hAnsi="Cambria" w:cstheme="majorBidi"/>
      <w:b/>
      <w:bCs/>
      <w:i/>
      <w:color w:val="000000" w:themeColor="text1"/>
      <w:sz w:val="32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F627B"/>
    <w:pPr>
      <w:tabs>
        <w:tab w:val="left" w:pos="426"/>
        <w:tab w:val="right" w:leader="dot" w:pos="8777"/>
      </w:tabs>
      <w:spacing w:after="100"/>
    </w:pPr>
    <w:rPr>
      <w:rFonts w:eastAsiaTheme="minorEastAsia"/>
      <w:b/>
      <w:noProof/>
      <w:lang w:eastAsia="fr-CH"/>
    </w:rPr>
  </w:style>
  <w:style w:type="paragraph" w:styleId="Pardeliste">
    <w:name w:val="List Paragraph"/>
    <w:basedOn w:val="Normal"/>
    <w:uiPriority w:val="34"/>
    <w:qFormat/>
    <w:rsid w:val="00BB37E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D2389"/>
    <w:rPr>
      <w:rFonts w:ascii="Cambria" w:eastAsiaTheme="majorEastAsia" w:hAnsi="Cambria" w:cstheme="majorBidi"/>
      <w:b/>
      <w:bCs/>
      <w:i/>
      <w:color w:val="000000" w:themeColor="text1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AF627B"/>
    <w:pPr>
      <w:tabs>
        <w:tab w:val="left" w:pos="851"/>
        <w:tab w:val="right" w:leader="dot" w:pos="8777"/>
      </w:tabs>
      <w:spacing w:after="100"/>
      <w:ind w:left="142"/>
    </w:pPr>
    <w:rPr>
      <w:rFonts w:eastAsiaTheme="minorEastAsia"/>
      <w:noProof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5C73"/>
    <w:pPr>
      <w:outlineLvl w:val="9"/>
    </w:pPr>
    <w:rPr>
      <w:lang w:eastAsia="fr-CH"/>
    </w:rPr>
  </w:style>
  <w:style w:type="character" w:styleId="Lienhypertexte">
    <w:name w:val="Hyperlink"/>
    <w:basedOn w:val="Policepardfaut"/>
    <w:uiPriority w:val="99"/>
    <w:unhideWhenUsed/>
    <w:rsid w:val="00AF627B"/>
    <w:rPr>
      <w:rFonts w:ascii="Arial" w:hAnsi="Arial"/>
      <w:b w:val="0"/>
      <w:color w:val="auto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D2389"/>
    <w:rPr>
      <w:rFonts w:ascii="Cambria" w:eastAsiaTheme="majorEastAsia" w:hAnsi="Cambria" w:cstheme="majorBidi"/>
      <w:b/>
      <w:bCs/>
      <w:i/>
      <w:color w:val="000000" w:themeColor="text1"/>
      <w:sz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AF627B"/>
    <w:pPr>
      <w:tabs>
        <w:tab w:val="left" w:pos="1276"/>
        <w:tab w:val="right" w:leader="dot" w:pos="8777"/>
      </w:tabs>
      <w:spacing w:after="100"/>
      <w:ind w:left="426"/>
    </w:pPr>
    <w:rPr>
      <w:rFonts w:eastAsiaTheme="minorEastAsia"/>
      <w:noProof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234836"/>
    <w:rPr>
      <w:rFonts w:ascii="Arial" w:eastAsiaTheme="majorEastAsia" w:hAnsi="Arial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7B18BA"/>
    <w:rPr>
      <w:rFonts w:asciiTheme="majorHAnsi" w:eastAsiaTheme="majorEastAsia" w:hAnsiTheme="majorHAnsi" w:cstheme="majorBidi"/>
      <w:shd w:val="clear" w:color="auto" w:fill="F6FFB0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E55B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E55B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E55B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B7F07"/>
    <w:rPr>
      <w:rFonts w:asciiTheme="majorHAnsi" w:eastAsiaTheme="majorEastAsia" w:hAnsiTheme="majorHAnsi" w:cstheme="majorBidi"/>
      <w:iCs/>
      <w:color w:val="404040" w:themeColor="text1" w:themeTint="BF"/>
      <w:szCs w:val="20"/>
      <w:shd w:val="clear" w:color="auto" w:fill="FFA3A1"/>
      <w:lang w:val="fr-FR"/>
    </w:rPr>
  </w:style>
  <w:style w:type="paragraph" w:customStyle="1" w:styleId="Retrait1">
    <w:name w:val="Retrait 1"/>
    <w:basedOn w:val="Normal"/>
    <w:qFormat/>
    <w:rsid w:val="00AD2389"/>
    <w:pPr>
      <w:ind w:left="426"/>
      <w:jc w:val="both"/>
    </w:pPr>
  </w:style>
  <w:style w:type="paragraph" w:customStyle="1" w:styleId="Retrait2">
    <w:name w:val="Retrait 2"/>
    <w:basedOn w:val="Normal"/>
    <w:qFormat/>
    <w:rsid w:val="00AD2389"/>
    <w:pPr>
      <w:ind w:left="567"/>
      <w:jc w:val="both"/>
    </w:pPr>
    <w:rPr>
      <w:rFonts w:cs="Arial"/>
    </w:rPr>
  </w:style>
  <w:style w:type="paragraph" w:customStyle="1" w:styleId="Retrait3">
    <w:name w:val="Retrait 3"/>
    <w:basedOn w:val="Normal"/>
    <w:qFormat/>
    <w:rsid w:val="00AD2389"/>
    <w:pPr>
      <w:ind w:left="714"/>
      <w:jc w:val="both"/>
    </w:pPr>
  </w:style>
  <w:style w:type="paragraph" w:customStyle="1" w:styleId="Retrait4">
    <w:name w:val="Retrait 4"/>
    <w:basedOn w:val="Normal"/>
    <w:qFormat/>
    <w:rsid w:val="00AD2389"/>
    <w:pPr>
      <w:ind w:left="709"/>
      <w:jc w:val="both"/>
    </w:pPr>
  </w:style>
  <w:style w:type="table" w:styleId="Grilledutableau">
    <w:name w:val="Table Grid"/>
    <w:basedOn w:val="TableauNormal"/>
    <w:uiPriority w:val="59"/>
    <w:rsid w:val="00BF0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visit">
    <w:name w:val="FollowedHyperlink"/>
    <w:basedOn w:val="Policepardfaut"/>
    <w:uiPriority w:val="99"/>
    <w:semiHidden/>
    <w:unhideWhenUsed/>
    <w:rsid w:val="003C3BA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1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10DD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Emphaseple">
    <w:name w:val="Subtle Emphasis"/>
    <w:basedOn w:val="Policepardfaut"/>
    <w:uiPriority w:val="19"/>
    <w:rsid w:val="007B18BA"/>
    <w:rPr>
      <w:rFonts w:asciiTheme="majorHAnsi" w:hAnsiTheme="majorHAnsi"/>
      <w:b w:val="0"/>
      <w:i/>
      <w:iCs/>
      <w:color w:val="auto"/>
      <w:bdr w:val="dashed" w:sz="6" w:space="0" w:color="auto"/>
      <w:shd w:val="clear" w:color="auto" w:fill="F6FFB0"/>
    </w:rPr>
  </w:style>
  <w:style w:type="paragraph" w:styleId="Sansinterligne">
    <w:name w:val="No Spacing"/>
    <w:basedOn w:val="PrformatHTML"/>
    <w:uiPriority w:val="1"/>
    <w:qFormat/>
    <w:rsid w:val="007B18B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D9D9D9" w:themeFill="background1" w:themeFillShade="D9"/>
      <w:spacing w:line="276" w:lineRule="auto"/>
      <w:ind w:left="425"/>
    </w:pPr>
    <w:rPr>
      <w:rFonts w:ascii="Courier" w:hAnsi="Courier"/>
    </w:rPr>
  </w:style>
  <w:style w:type="paragraph" w:styleId="Lgende">
    <w:name w:val="caption"/>
    <w:basedOn w:val="Normal"/>
    <w:next w:val="Normal"/>
    <w:uiPriority w:val="35"/>
    <w:unhideWhenUsed/>
    <w:qFormat/>
    <w:rsid w:val="00F520C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cestring">
    <w:name w:val="ace_string"/>
    <w:basedOn w:val="Policepardfaut"/>
    <w:rsid w:val="00831DC9"/>
  </w:style>
  <w:style w:type="character" w:styleId="CodeHTML">
    <w:name w:val="HTML Code"/>
    <w:basedOn w:val="Policepardfaut"/>
    <w:uiPriority w:val="99"/>
    <w:semiHidden/>
    <w:unhideWhenUsed/>
    <w:rsid w:val="00D702D8"/>
    <w:rPr>
      <w:rFonts w:ascii="Courier New" w:eastAsia="Times New Roman" w:hAnsi="Courier New" w:cs="Courier New"/>
      <w:sz w:val="20"/>
      <w:szCs w:val="20"/>
    </w:rPr>
  </w:style>
  <w:style w:type="character" w:customStyle="1" w:styleId="acemeta">
    <w:name w:val="ace_meta"/>
    <w:basedOn w:val="Policepardfaut"/>
    <w:rsid w:val="00D702D8"/>
  </w:style>
  <w:style w:type="character" w:customStyle="1" w:styleId="aceentity">
    <w:name w:val="ace_entity"/>
    <w:basedOn w:val="Policepardfaut"/>
    <w:rsid w:val="00D702D8"/>
  </w:style>
  <w:style w:type="character" w:customStyle="1" w:styleId="acekeyword">
    <w:name w:val="ace_keyword"/>
    <w:basedOn w:val="Policepardfaut"/>
    <w:rsid w:val="00D702D8"/>
  </w:style>
  <w:style w:type="character" w:styleId="lev">
    <w:name w:val="Strong"/>
    <w:basedOn w:val="Policepardfaut"/>
    <w:uiPriority w:val="22"/>
    <w:qFormat/>
    <w:rsid w:val="001E783C"/>
  </w:style>
  <w:style w:type="paragraph" w:customStyle="1" w:styleId="DecimalAligned">
    <w:name w:val="Decimal Aligned"/>
    <w:basedOn w:val="Normal"/>
    <w:uiPriority w:val="40"/>
    <w:qFormat/>
    <w:rsid w:val="00914987"/>
    <w:pPr>
      <w:tabs>
        <w:tab w:val="decimal" w:pos="360"/>
      </w:tabs>
    </w:pPr>
    <w:rPr>
      <w:lang w:eastAsia="fr-CH"/>
    </w:rPr>
  </w:style>
  <w:style w:type="paragraph" w:styleId="Notedebasdepage">
    <w:name w:val="footnote text"/>
    <w:basedOn w:val="Normal"/>
    <w:link w:val="NotedebasdepageCar"/>
    <w:uiPriority w:val="99"/>
    <w:unhideWhenUsed/>
    <w:rsid w:val="00914987"/>
    <w:pPr>
      <w:spacing w:after="0" w:line="240" w:lineRule="auto"/>
    </w:pPr>
    <w:rPr>
      <w:rFonts w:eastAsiaTheme="minorEastAsia"/>
      <w:sz w:val="20"/>
      <w:szCs w:val="20"/>
      <w:lang w:eastAsia="fr-CH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914987"/>
    <w:rPr>
      <w:rFonts w:eastAsiaTheme="minorEastAsia"/>
      <w:sz w:val="20"/>
      <w:szCs w:val="20"/>
      <w:lang w:eastAsia="fr-CH"/>
    </w:rPr>
  </w:style>
  <w:style w:type="table" w:styleId="Trameclaire-Accent1">
    <w:name w:val="Light Shading Accent 1"/>
    <w:basedOn w:val="TableauNormal"/>
    <w:uiPriority w:val="60"/>
    <w:rsid w:val="00914987"/>
    <w:pPr>
      <w:spacing w:after="0" w:line="240" w:lineRule="auto"/>
    </w:pPr>
    <w:rPr>
      <w:rFonts w:eastAsiaTheme="minorEastAsia"/>
      <w:color w:val="365F91" w:themeColor="accent1" w:themeShade="BF"/>
      <w:lang w:eastAsia="fr-CH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Rvision">
    <w:name w:val="Revision"/>
    <w:hidden/>
    <w:uiPriority w:val="99"/>
    <w:semiHidden/>
    <w:rsid w:val="00AD2389"/>
    <w:pPr>
      <w:spacing w:after="0" w:line="240" w:lineRule="auto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D2389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D2389"/>
    <w:rPr>
      <w:rFonts w:ascii="Lucida Grande" w:hAnsi="Lucida Grande" w:cs="Lucida Grande"/>
      <w:sz w:val="24"/>
      <w:szCs w:val="24"/>
    </w:rPr>
  </w:style>
  <w:style w:type="paragraph" w:styleId="Titre">
    <w:name w:val="Title"/>
    <w:aliases w:val="Code"/>
    <w:basedOn w:val="PrformatHTML"/>
    <w:next w:val="Retrait1"/>
    <w:link w:val="TitreCar"/>
    <w:uiPriority w:val="10"/>
    <w:rsid w:val="00CA5A0F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D9D9D9" w:themeFill="background1" w:themeFillShade="D9"/>
      <w:tabs>
        <w:tab w:val="clear" w:pos="8244"/>
      </w:tabs>
      <w:spacing w:line="276" w:lineRule="auto"/>
      <w:ind w:left="425"/>
      <w:jc w:val="both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reCar">
    <w:name w:val="Titre Car"/>
    <w:aliases w:val="Code Car"/>
    <w:basedOn w:val="Policepardfaut"/>
    <w:link w:val="Titre"/>
    <w:uiPriority w:val="10"/>
    <w:rsid w:val="00CA5A0F"/>
    <w:rPr>
      <w:rFonts w:asciiTheme="majorHAnsi" w:eastAsiaTheme="majorEastAsia" w:hAnsiTheme="majorHAnsi" w:cstheme="majorBidi"/>
      <w:spacing w:val="-10"/>
      <w:kern w:val="28"/>
      <w:sz w:val="20"/>
      <w:szCs w:val="56"/>
      <w:shd w:val="clear" w:color="auto" w:fill="D9D9D9" w:themeFill="background1" w:themeFillShade="D9"/>
      <w:lang w:val="fr-FR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nur/Desktop/Template-TPI-201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96EDC-031B-2B4D-B144-BF6ECA3D9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Template-TPI-2017.dotx</Template>
  <TotalTime>69</TotalTime>
  <Pages>5</Pages>
  <Words>611</Words>
  <Characters>3366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Onur Dogan</dc:creator>
  <cp:lastModifiedBy>Onur Dogan</cp:lastModifiedBy>
  <cp:revision>24</cp:revision>
  <cp:lastPrinted>2017-06-13T11:42:00Z</cp:lastPrinted>
  <dcterms:created xsi:type="dcterms:W3CDTF">2017-06-13T06:43:00Z</dcterms:created>
  <dcterms:modified xsi:type="dcterms:W3CDTF">2017-06-13T11:42:00Z</dcterms:modified>
</cp:coreProperties>
</file>